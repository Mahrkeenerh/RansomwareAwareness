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E4D40" w14:textId="225D9036" w:rsidR="00C33EBC" w:rsidRDefault="00B9598E" w:rsidP="001825AB">
      <w:pPr>
        <w:pStyle w:val="Heading1"/>
        <w:jc w:val="center"/>
      </w:pPr>
      <w:r>
        <w:rPr>
          <w:lang w:val="en-US"/>
        </w:rPr>
        <w:t xml:space="preserve">AHOJ, ASI SA </w:t>
      </w:r>
      <w:r>
        <w:t>TERAZ ČUDUJEŠ, ČO SA VLASTNE STALO.</w:t>
      </w:r>
    </w:p>
    <w:p w14:paraId="183E491F" w14:textId="2887E036" w:rsidR="00AD6F70" w:rsidRDefault="00AD6F70" w:rsidP="00AD6F70"/>
    <w:p w14:paraId="7FB14910" w14:textId="147E05C7" w:rsidR="00AD6F70" w:rsidRDefault="008D56A6" w:rsidP="008D56A6">
      <w:pPr>
        <w:pStyle w:val="Heading2"/>
      </w:pPr>
      <w:r>
        <w:t>Náplň projektu</w:t>
      </w:r>
    </w:p>
    <w:p w14:paraId="41B05352" w14:textId="19D880FF" w:rsidR="008D56A6" w:rsidRDefault="008D56A6" w:rsidP="008D56A6">
      <w:r>
        <w:tab/>
        <w:t xml:space="preserve">Môj projekt </w:t>
      </w:r>
      <w:r w:rsidR="002077E3">
        <w:t>je zameraný na útok škodlivým software-o</w:t>
      </w:r>
      <w:r w:rsidR="00660079">
        <w:t>m</w:t>
      </w:r>
      <w:r w:rsidR="004F6EC9">
        <w:t xml:space="preserve">, a ako jeho súčasť som zapracoval simuláciu útoku na seba, kedy </w:t>
      </w:r>
      <w:r w:rsidR="00720665">
        <w:t>sa útočník dostal k mojim Facebook údajom, a mohol rozšíriť tento malware cez Messenger správy</w:t>
      </w:r>
      <w:r w:rsidR="00711B03">
        <w:t>.</w:t>
      </w:r>
      <w:r w:rsidR="00BA71E5">
        <w:t xml:space="preserve"> Konkrétne som sa zameral na ransomware, alebo škodlivý kód, ktorý vám zablokuje údaje na počítači, a potom si žiada výkupné za ich </w:t>
      </w:r>
      <w:r w:rsidR="00B96B82">
        <w:t>navrátenie do pôvodného stavu.</w:t>
      </w:r>
    </w:p>
    <w:p w14:paraId="21D96BD7" w14:textId="2D0AC93C" w:rsidR="00B96B82" w:rsidRDefault="00B96B82" w:rsidP="008D56A6"/>
    <w:p w14:paraId="11D6CA22" w14:textId="2C4B4A61" w:rsidR="00B96B82" w:rsidRDefault="00B96B82" w:rsidP="00B96B82">
      <w:pPr>
        <w:pStyle w:val="Heading2"/>
      </w:pPr>
      <w:r>
        <w:t>Hrozba</w:t>
      </w:r>
    </w:p>
    <w:p w14:paraId="1B11DA9A" w14:textId="5E583725" w:rsidR="00165920" w:rsidRDefault="00B96B82" w:rsidP="00B96B82">
      <w:r>
        <w:tab/>
        <w:t>Keď ste aplikáciu spustili sami od seba</w:t>
      </w:r>
      <w:r w:rsidR="00F46B0B">
        <w:t xml:space="preserve">, bez toho, aby ste vedeli, že vás sem zavedie, tak ste sa vystavili </w:t>
      </w:r>
      <w:r w:rsidR="00D832E4">
        <w:t>hrozbe</w:t>
      </w:r>
      <w:r w:rsidR="00F46B0B">
        <w:t xml:space="preserve"> útoku.</w:t>
      </w:r>
      <w:r>
        <w:t xml:space="preserve"> </w:t>
      </w:r>
      <w:r w:rsidR="00FB22E9">
        <w:t xml:space="preserve">V tomto okamihu by ste už mali zašifrované dôležité údaje na počítači (fotky, osobné súbory, dokumenty ...), </w:t>
      </w:r>
      <w:r w:rsidR="00D907AA">
        <w:t>a na obrazovke by vám svietilo upozornenie, že ste boli napadnutý, a máte určitý čas na zaplatenie výkupného, alebo svoje dáta už neuvidíte</w:t>
      </w:r>
      <w:r w:rsidR="000747CE">
        <w:t xml:space="preserve"> (a/alebo budú predané tretej strane).</w:t>
      </w:r>
      <w:r w:rsidR="004977F4">
        <w:t xml:space="preserve"> Takto spustený program má prístup ku všetkým dátam a údajom, ako aktuálne prihlásený používateľ, ale ak si pri spustení alebo inštalácii vyžiada administrátorské práva (a obeť to schváli), získava prístup ku celému obsahu vášho počítača.</w:t>
      </w:r>
    </w:p>
    <w:p w14:paraId="7CBE8205" w14:textId="177607A1" w:rsidR="00165920" w:rsidRDefault="00165920" w:rsidP="00B96B82">
      <w:r>
        <w:tab/>
        <w:t>Ak ste aplikáciu sami nespustili</w:t>
      </w:r>
      <w:r w:rsidR="003B174A">
        <w:t>,</w:t>
      </w:r>
      <w:r w:rsidR="00E24A7F">
        <w:t xml:space="preserve"> chcel by som vás aj tak poprosiť o vyplnenie dotazníku: </w:t>
      </w:r>
      <w:hyperlink r:id="rId8" w:history="1">
        <w:r w:rsidR="00E24A7F" w:rsidRPr="00E24A7F">
          <w:rPr>
            <w:rStyle w:val="Hyperlink"/>
          </w:rPr>
          <w:t>https://forms.gle/Tm2e2KPPNwGtcz1C9</w:t>
        </w:r>
      </w:hyperlink>
    </w:p>
    <w:p w14:paraId="3EA8D7D2" w14:textId="6E6C6ABA" w:rsidR="00EA33D7" w:rsidRDefault="00EA33D7" w:rsidP="00B96B82"/>
    <w:p w14:paraId="504760CC" w14:textId="78B7163F" w:rsidR="00EA33D7" w:rsidRDefault="002111A8" w:rsidP="002111A8">
      <w:pPr>
        <w:pStyle w:val="Heading1"/>
      </w:pPr>
      <w:r>
        <w:t>AKO SA VYHNÚŤ ÚTOKOM A INÉMU ŠKODLIVÉMU OBSAHU</w:t>
      </w:r>
    </w:p>
    <w:p w14:paraId="22DD5517" w14:textId="201623E8" w:rsidR="002111A8" w:rsidRDefault="002111A8" w:rsidP="002111A8"/>
    <w:p w14:paraId="0C6C38E0" w14:textId="4D8EFD88" w:rsidR="002111A8" w:rsidRPr="002111A8" w:rsidRDefault="002111A8" w:rsidP="002111A8">
      <w:pPr>
        <w:pStyle w:val="Heading2"/>
      </w:pPr>
      <w:r>
        <w:t>Opatrnosť</w:t>
      </w:r>
    </w:p>
    <w:p w14:paraId="0D1A1881" w14:textId="766C4521" w:rsidR="00165920" w:rsidRDefault="00F82F7C" w:rsidP="00EA33D7">
      <w:r>
        <w:tab/>
        <w:t>Najjednoduchší, a najdôležitejší spôsob, ako sa dá škodlivému software-u vyhnúť je: dávať si pozor pri otváraní neznámych link</w:t>
      </w:r>
      <w:r w:rsidR="004B29DB">
        <w:t>-</w:t>
      </w:r>
      <w:r>
        <w:t>ov a pri sťahovaní súborov z neznámych stránok.</w:t>
      </w:r>
      <w:r w:rsidR="00065D66">
        <w:t xml:space="preserve"> </w:t>
      </w:r>
      <w:r w:rsidR="00D43D7A">
        <w:t>Ak vám príde správa, ktorá nevyzerá veľmi legitímne, skúste si najskôr overiť, či sa nejedná o podobný útok, ako bol simulovaný v tomto projekte.</w:t>
      </w:r>
    </w:p>
    <w:p w14:paraId="3C7DA8F6" w14:textId="20CC4BF0" w:rsidR="00165920" w:rsidRDefault="002F616B" w:rsidP="00EA33D7">
      <w:r>
        <w:tab/>
        <w:t>Toto zahŕňa</w:t>
      </w:r>
      <w:r w:rsidR="00EE5F08">
        <w:t xml:space="preserve"> hlavne email-ové prílohy a linky, chat-ovacie služby</w:t>
      </w:r>
      <w:r w:rsidR="00203C70">
        <w:t xml:space="preserve"> (aj sms-ky), ale hlavne </w:t>
      </w:r>
      <w:r w:rsidR="00052E44">
        <w:t xml:space="preserve">okná, ktoré sa </w:t>
      </w:r>
      <w:r w:rsidR="008C01BF">
        <w:t>samé otvárajú pri navštívení niektorý stránok (pop-up windows).</w:t>
      </w:r>
      <w:r>
        <w:t xml:space="preserve"> </w:t>
      </w:r>
    </w:p>
    <w:p w14:paraId="06681245" w14:textId="147FA80E" w:rsidR="009A0CBD" w:rsidRDefault="00082931" w:rsidP="00852C87">
      <w:r>
        <w:tab/>
      </w:r>
      <w:r w:rsidR="00E40C9D">
        <w:t xml:space="preserve">Pri sťahovaní </w:t>
      </w:r>
      <w:r w:rsidR="00F04B31">
        <w:t xml:space="preserve">obsahu (hlavne torrentov, alebo nelegálne šírených kópiách hier, filmov) si treba tiež </w:t>
      </w:r>
      <w:r w:rsidR="00B165DD">
        <w:t>dávať pozor, nakoľko tieto súbory môžu slúžiť ako trójsky k</w:t>
      </w:r>
      <w:r w:rsidR="000E47FD">
        <w:t>ôň pre malware, a tak namiesto novej hry sa vám na počítači zobrazí chybová hláška.</w:t>
      </w:r>
    </w:p>
    <w:p w14:paraId="005EE0A1" w14:textId="52DC3529" w:rsidR="00612C95" w:rsidRDefault="00612C95" w:rsidP="00852C87"/>
    <w:p w14:paraId="64F05A55" w14:textId="2ACD54B0" w:rsidR="00612C95" w:rsidRDefault="00612C95" w:rsidP="00612C95">
      <w:pPr>
        <w:pStyle w:val="Heading2"/>
      </w:pPr>
      <w:r>
        <w:lastRenderedPageBreak/>
        <w:t>Heslá</w:t>
      </w:r>
    </w:p>
    <w:p w14:paraId="1BA6B712" w14:textId="2236A67A" w:rsidR="00433884" w:rsidRDefault="00E139BA" w:rsidP="00852C87">
      <w:pPr>
        <w:rPr>
          <w:lang w:val="en-US"/>
        </w:rPr>
      </w:pPr>
      <w:r>
        <w:tab/>
        <w:t>Používanie silného hesla.</w:t>
      </w:r>
      <w:r w:rsidR="009348D7">
        <w:t xml:space="preserve"> Heslo, ktoré sa </w:t>
      </w:r>
      <w:r w:rsidR="00055D33">
        <w:t xml:space="preserve">môže zdať </w:t>
      </w:r>
      <w:r w:rsidR="00677F09">
        <w:t>človeku náročné môže byť v skutočnosti veľmi jednoduché na prelomenie strojom.</w:t>
      </w:r>
      <w:r w:rsidR="00433884">
        <w:t xml:space="preserve"> </w:t>
      </w:r>
      <w:r w:rsidR="00433884">
        <w:rPr>
          <w:lang w:val="en-US"/>
        </w:rPr>
        <w:t>(Neodporúča sa ale ani použiť nižšie spomínané “correcthorsebatterystaple”, nakoľko to je svetovo známe).</w:t>
      </w:r>
    </w:p>
    <w:p w14:paraId="259D5530" w14:textId="77777777" w:rsidR="00612C95" w:rsidRPr="00433884" w:rsidRDefault="00612C95" w:rsidP="00852C87">
      <w:pPr>
        <w:rPr>
          <w:lang w:val="en-US"/>
        </w:rPr>
      </w:pPr>
    </w:p>
    <w:p w14:paraId="027C8FF0" w14:textId="61B4FE6C" w:rsidR="00677F09" w:rsidRDefault="00677F09" w:rsidP="00852C87">
      <w:r>
        <w:rPr>
          <w:noProof/>
        </w:rPr>
        <w:drawing>
          <wp:inline distT="0" distB="0" distL="0" distR="0" wp14:anchorId="1B9F7677" wp14:editId="53A708C4">
            <wp:extent cx="5943600" cy="482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C739" w14:textId="7D12D823" w:rsidR="00750551" w:rsidRDefault="00750551" w:rsidP="00750551">
      <w:pPr>
        <w:pStyle w:val="Heading2"/>
      </w:pPr>
      <w:r>
        <w:t>Antivírus</w:t>
      </w:r>
    </w:p>
    <w:p w14:paraId="7DD6353E" w14:textId="56FAAD8D" w:rsidR="00212ADA" w:rsidRDefault="009C28E8" w:rsidP="00212ADA">
      <w:pPr>
        <w:ind w:firstLine="708"/>
      </w:pPr>
      <w:r>
        <w:t>Využitie anitivírusového programu</w:t>
      </w:r>
      <w:r w:rsidR="00F8469B">
        <w:t xml:space="preserve">. Tieto programy sú priamo určené na kontrolovanie </w:t>
      </w:r>
      <w:r w:rsidR="007A4452">
        <w:t>stiahnutých súborov, zaznamenávanie nezvyčajnej aktivity, a iné.</w:t>
      </w:r>
      <w:r w:rsidR="00A303C9">
        <w:t xml:space="preserve"> Vďaka použitiu antivírusového programu sa môžete kompletne vyhnúť vírusom, alebo aj opraviť niektoré napáchané škody.</w:t>
      </w:r>
      <w:r w:rsidR="00212ADA">
        <w:t xml:space="preserve"> Vedia odhaliť, ak sa na vašom počítači už nachádza nejaký malware, ktorý napríklad zbiera údaje o vašej aktivite, alebo využíva váš hardware (grafickú kartu, procesor) keď ich vy nepoužívate.</w:t>
      </w:r>
    </w:p>
    <w:p w14:paraId="69E0D75B" w14:textId="71B2B5CB" w:rsidR="00750551" w:rsidRDefault="00750551" w:rsidP="00212ADA">
      <w:pPr>
        <w:ind w:firstLine="708"/>
      </w:pPr>
    </w:p>
    <w:p w14:paraId="6FF5109F" w14:textId="260C7DE7" w:rsidR="00750551" w:rsidRDefault="00750551" w:rsidP="00750551">
      <w:pPr>
        <w:pStyle w:val="Heading2"/>
      </w:pPr>
      <w:r>
        <w:lastRenderedPageBreak/>
        <w:t>Aktualizácie</w:t>
      </w:r>
    </w:p>
    <w:p w14:paraId="18B5E0BF" w14:textId="08737AD5" w:rsidR="00212ADA" w:rsidRDefault="00D66BE9" w:rsidP="00212ADA">
      <w:pPr>
        <w:ind w:firstLine="708"/>
      </w:pPr>
      <w:r>
        <w:t xml:space="preserve">Aktualizovanie </w:t>
      </w:r>
      <w:r w:rsidR="00123AF7">
        <w:t xml:space="preserve">systémových aplikácii. Windows 10 dostáva </w:t>
      </w:r>
      <w:r w:rsidR="00B25E1E">
        <w:t xml:space="preserve">nové bezpečnostné </w:t>
      </w:r>
      <w:r>
        <w:t>aktualizácie pomerne často (aj viackrát do mesiaca), preto je dobré ich inštalovať, nie len odkladať čím neskôr, pretože sa tak vystavujete riziku útoku kvôli nejakej chybe, ktorá už môže byť v ďalšej verzií programu ošetrená.</w:t>
      </w:r>
    </w:p>
    <w:p w14:paraId="513C0516" w14:textId="069BF051" w:rsidR="008860A6" w:rsidRDefault="008860A6" w:rsidP="00212ADA">
      <w:pPr>
        <w:ind w:firstLine="708"/>
      </w:pPr>
    </w:p>
    <w:p w14:paraId="275F064E" w14:textId="6E69A426" w:rsidR="008860A6" w:rsidRDefault="00EC688C" w:rsidP="008860A6">
      <w:pPr>
        <w:pStyle w:val="Heading2"/>
      </w:pPr>
      <w:r>
        <w:t>Admin</w:t>
      </w:r>
    </w:p>
    <w:p w14:paraId="1A8824B6" w14:textId="77777777" w:rsidR="00A860EC" w:rsidRDefault="00EC688C" w:rsidP="00EC688C">
      <w:r>
        <w:tab/>
        <w:t xml:space="preserve">Odporúča sa, nepoužívať administrátorského </w:t>
      </w:r>
      <w:r w:rsidR="00591FA5">
        <w:t>používateľa na bežné aktivity</w:t>
      </w:r>
      <w:r w:rsidR="007820BF">
        <w:t xml:space="preserve">. Je </w:t>
      </w:r>
      <w:r w:rsidR="00FC6B36">
        <w:t xml:space="preserve">to z dôvodu, že administrátorské konto má </w:t>
      </w:r>
      <w:r w:rsidR="00DD164F">
        <w:t>všetky možné získateľné práva, preto je aj pre škodlivý software jednoduchšie cez neho napádať počítač (automaticky má viac práv, môže otvárať viacero priečinkov, pristupovať k viacerým súborom ...).</w:t>
      </w:r>
    </w:p>
    <w:p w14:paraId="1F2AC2F3" w14:textId="77777777" w:rsidR="00A860EC" w:rsidRDefault="00A860EC" w:rsidP="00EC688C"/>
    <w:p w14:paraId="2CBB5EC6" w14:textId="77777777" w:rsidR="00A860EC" w:rsidRDefault="00A860EC" w:rsidP="00A860EC">
      <w:pPr>
        <w:pStyle w:val="Heading2"/>
      </w:pPr>
      <w:r>
        <w:t>Zálohovanie</w:t>
      </w:r>
    </w:p>
    <w:p w14:paraId="1D8D1084" w14:textId="67A0F66F" w:rsidR="00B9598E" w:rsidRDefault="00A860EC" w:rsidP="00B96B82">
      <w:r>
        <w:tab/>
      </w:r>
      <w:r w:rsidR="00405925">
        <w:t>Zálohovanie je prospešné nielen pri útoku na počítač, ale aj pri fyzickej poruche niektorého z komponentov.</w:t>
      </w:r>
      <w:r w:rsidR="00635B4C">
        <w:t xml:space="preserve"> Odporúča sa robiť si zálohy na externý disk (ktorý nie je pripojený k počítaču) aspoň raz za mesiac, </w:t>
      </w:r>
      <w:r w:rsidR="005711F4">
        <w:rPr>
          <w:lang w:val="en-US"/>
        </w:rPr>
        <w:t>ale aj raz za pol roka je lep</w:t>
      </w:r>
      <w:r w:rsidR="005711F4">
        <w:t>šie, ako nič.</w:t>
      </w:r>
      <w:r w:rsidR="006621B3">
        <w:t xml:space="preserve"> Na zálohovanie sa dajú tiež využívať online úložiskové priestory (Google Drive, OneDrive ...). Tieto služby majú verziu zadarmo, a pri zaplatení (napríklad mesačnej platby) sa zväčší </w:t>
      </w:r>
      <w:r w:rsidR="00FF07EF">
        <w:t xml:space="preserve">dostupné </w:t>
      </w:r>
      <w:r w:rsidR="006621B3">
        <w:t>úložisko</w:t>
      </w:r>
      <w:r w:rsidR="00FF07EF">
        <w:t>.</w:t>
      </w:r>
    </w:p>
    <w:p w14:paraId="251AFA62" w14:textId="17045753" w:rsidR="008D7629" w:rsidRDefault="008D7629" w:rsidP="00B96B82"/>
    <w:p w14:paraId="1C96B6D7" w14:textId="15A8141C" w:rsidR="008D7629" w:rsidRDefault="008D7629" w:rsidP="008D7629">
      <w:pPr>
        <w:pStyle w:val="Heading1"/>
      </w:pPr>
      <w:r>
        <w:t>ČO ROBIŤ V PRÍPADE, ŽE STE NAPADNUTÍ</w:t>
      </w:r>
    </w:p>
    <w:p w14:paraId="6C183350" w14:textId="2BA6D34C" w:rsidR="008D7629" w:rsidRDefault="008C4734" w:rsidP="008C4734">
      <w:pPr>
        <w:pStyle w:val="Heading2"/>
      </w:pPr>
      <w:r>
        <w:t>Antivírus</w:t>
      </w:r>
    </w:p>
    <w:p w14:paraId="3A04C534" w14:textId="33E4F3AB" w:rsidR="008C4734" w:rsidRDefault="008C4734" w:rsidP="008C4734">
      <w:r>
        <w:tab/>
        <w:t>Pri bežných útokoch</w:t>
      </w:r>
      <w:r w:rsidR="00B4562F">
        <w:t xml:space="preserve"> stačí p</w:t>
      </w:r>
      <w:r w:rsidR="002F35AF">
        <w:t>ri podozrení na napadnutie stiahnuť niektorý z dostupných antivírusových programov, ktorý vykoná hlboký sken cez celý počítač</w:t>
      </w:r>
      <w:r w:rsidR="000D68F1">
        <w:t>, a ak sa tam nachádza nejaký malware, ktorý využíva vaše prostriedky, monitoruje aktivitu alebo iné, tak ich vie odhaliť a vymazať.</w:t>
      </w:r>
    </w:p>
    <w:p w14:paraId="7164B651" w14:textId="26AC480E" w:rsidR="000D68F1" w:rsidRDefault="000D68F1" w:rsidP="008C4734"/>
    <w:p w14:paraId="3A550C04" w14:textId="6610D85B" w:rsidR="000D68F1" w:rsidRDefault="000D68F1" w:rsidP="000D68F1">
      <w:pPr>
        <w:pStyle w:val="Heading2"/>
      </w:pPr>
      <w:r>
        <w:t>Ransomware</w:t>
      </w:r>
    </w:p>
    <w:p w14:paraId="2F48F978" w14:textId="508C9F7C" w:rsidR="000D68F1" w:rsidRDefault="000D68F1" w:rsidP="000D68F1">
      <w:r>
        <w:tab/>
        <w:t>Pri</w:t>
      </w:r>
      <w:r w:rsidR="002F7FE8">
        <w:t xml:space="preserve"> ransomware útokoch je ale problém, že súbory už sú zašifrované, a ich odšifrovanie je </w:t>
      </w:r>
      <w:r w:rsidR="00B50413">
        <w:t>prakticky nemožné</w:t>
      </w:r>
      <w:r w:rsidR="00EC4031">
        <w:t xml:space="preserve"> bez kľúča na odšifrovanie.</w:t>
      </w:r>
      <w:r w:rsidR="00897940">
        <w:t xml:space="preserve"> Preto aj keď antivírus odhalí nejaký škodlivý program (centrum útoku), </w:t>
      </w:r>
      <w:r w:rsidR="00083963">
        <w:t>súbory už vrátiť nevie.</w:t>
      </w:r>
    </w:p>
    <w:p w14:paraId="3DCF3A47" w14:textId="51FB94A7" w:rsidR="00083963" w:rsidRDefault="00083963" w:rsidP="000D68F1"/>
    <w:p w14:paraId="3B82A2DC" w14:textId="328F4FCC" w:rsidR="00083963" w:rsidRDefault="00083963" w:rsidP="00083963">
      <w:pPr>
        <w:pStyle w:val="Heading2"/>
      </w:pPr>
      <w:r>
        <w:lastRenderedPageBreak/>
        <w:t>Zaplatiť výkupné</w:t>
      </w:r>
    </w:p>
    <w:p w14:paraId="3EF51DE6" w14:textId="16FDCD94" w:rsidR="00083963" w:rsidRDefault="00083963" w:rsidP="00083963">
      <w:r>
        <w:tab/>
        <w:t xml:space="preserve">Ak si obeť neudržiavala zálohy na nejakom externom úložisku, jediná možnosť je zaplatiť výkupné. Problém ale je, že </w:t>
      </w:r>
      <w:r w:rsidR="00E334A8">
        <w:t>takmer v tretine prípadoch útočník dáta ani po zaplatení výkupného neodblokoval.</w:t>
      </w:r>
    </w:p>
    <w:p w14:paraId="21C4658F" w14:textId="0678F1AD" w:rsidR="005102D7" w:rsidRDefault="005102D7" w:rsidP="00083963"/>
    <w:p w14:paraId="68DC1B57" w14:textId="07B2A422" w:rsidR="005102D7" w:rsidRDefault="005102D7" w:rsidP="005102D7">
      <w:pPr>
        <w:pStyle w:val="Heading2"/>
      </w:pPr>
      <w:r>
        <w:t>Obnova systému</w:t>
      </w:r>
    </w:p>
    <w:p w14:paraId="6B4F6D63" w14:textId="6B598975" w:rsidR="005102D7" w:rsidRDefault="005102D7" w:rsidP="005102D7">
      <w:r>
        <w:tab/>
        <w:t xml:space="preserve">Obnovenie celého systému, alebo </w:t>
      </w:r>
      <w:r w:rsidR="00536CEC">
        <w:t xml:space="preserve">nová inštalácia systému je najbezpečnejší spôsob, ako svoj počítač zbaviť malware-u. Táto metóda vás ale zbaví aj všetkých dát, preto je potrebné si udržiavať </w:t>
      </w:r>
      <w:r w:rsidR="006B6B7B">
        <w:t>zálohy na externom disku, ktoré môžu byť následne znovu stiahnuté</w:t>
      </w:r>
      <w:r w:rsidR="00007D47">
        <w:t xml:space="preserve"> a načítané</w:t>
      </w:r>
      <w:r w:rsidR="006B6B7B">
        <w:t>.</w:t>
      </w:r>
    </w:p>
    <w:p w14:paraId="77958981" w14:textId="3EC90217" w:rsidR="006B6B7B" w:rsidRDefault="006B6B7B" w:rsidP="005102D7"/>
    <w:p w14:paraId="4061F94F" w14:textId="3661D0FA" w:rsidR="006B6B7B" w:rsidRDefault="00227EFF" w:rsidP="00227EFF">
      <w:pPr>
        <w:pStyle w:val="Heading1"/>
      </w:pPr>
      <w:r>
        <w:t>ČO ROBIŤ, AK NEMÁM ZÁLOHY</w:t>
      </w:r>
    </w:p>
    <w:p w14:paraId="619AD5CB" w14:textId="3844F4E7" w:rsidR="00B760D7" w:rsidRPr="00B760D7" w:rsidRDefault="00B760D7" w:rsidP="00B760D7">
      <w:pPr>
        <w:pStyle w:val="Heading2"/>
      </w:pPr>
      <w:r>
        <w:t>Zašifrované údaje</w:t>
      </w:r>
    </w:p>
    <w:p w14:paraId="1E86D9E4" w14:textId="6F195216" w:rsidR="00B760D7" w:rsidRDefault="00825E62" w:rsidP="00227EFF">
      <w:r>
        <w:tab/>
        <w:t xml:space="preserve">V prípade, že nemáte žiadne dostupné zálohy, a váš počítač bol napadnutý nejakým škodlivým </w:t>
      </w:r>
      <w:r w:rsidR="00DE3AE2">
        <w:t>kódom, ktorý vám zašifroval</w:t>
      </w:r>
      <w:r w:rsidR="00D55C6E">
        <w:t xml:space="preserve"> dokumenty</w:t>
      </w:r>
      <w:r w:rsidR="00DE3AE2">
        <w:t>, zostáva už len obrátiť sa na profesionálov. Kontaktovať nejakú antivírusovú firmu, ktorá sa už mohla s takýmto útokom stretnúť, a teda môže vedieť pomôcť (napríklad ESET).</w:t>
      </w:r>
      <w:r w:rsidR="00CD6931">
        <w:t xml:space="preserve"> </w:t>
      </w:r>
      <w:r w:rsidR="00D55C6E">
        <w:t>Môžu za to ale požadovať pomerne vysoké poplatky, preto treba zvážiť, či sa to oplatí.</w:t>
      </w:r>
    </w:p>
    <w:p w14:paraId="28EC7811" w14:textId="12C6DA5A" w:rsidR="00B760D7" w:rsidRDefault="00B760D7" w:rsidP="00227EFF"/>
    <w:p w14:paraId="71B36EAE" w14:textId="79F445FA" w:rsidR="00B760D7" w:rsidRDefault="00B760D7" w:rsidP="00B760D7">
      <w:pPr>
        <w:pStyle w:val="Heading2"/>
      </w:pPr>
      <w:r>
        <w:t>Vymazané dáta</w:t>
      </w:r>
    </w:p>
    <w:p w14:paraId="414CBEA2" w14:textId="2C7319A9" w:rsidR="00E0400B" w:rsidRPr="00227EFF" w:rsidRDefault="00CD6931" w:rsidP="00227EFF">
      <w:r>
        <w:t>Ak boli údaje vymazané, e</w:t>
      </w:r>
      <w:r w:rsidR="00D55C6E">
        <w:t xml:space="preserve">xistuje množstvo programov, ktoré vedia takto odstránené </w:t>
      </w:r>
      <w:r w:rsidR="006923FD">
        <w:t>súbory vrátiť naspäť. Najdôležitejšie je stiahnuť tento program na nový disk (aby sa predišlo prepísaniu existujúcich údajov), ak to nie je možné, tak</w:t>
      </w:r>
      <w:r w:rsidR="001C6ABE">
        <w:t xml:space="preserve"> pri stiahnutí na napadnutý disk hrozí, že niektoré z dokumentov nebudú obnovené. Ak škodlivý program len vymazal údaje, a</w:t>
      </w:r>
      <w:r w:rsidR="00C70DED">
        <w:t xml:space="preserve"> neformátoval ich priestor, je možné, že takýto program na obnovu dát </w:t>
      </w:r>
      <w:r w:rsidR="00C24E02">
        <w:t xml:space="preserve">vymazané dokumenty objaví. Ak ale malware prepísal miesto, kde sa súbory nachádzali, už sú natrvalo vymazané, a nie je možné ich </w:t>
      </w:r>
      <w:r w:rsidR="00245CFF">
        <w:t>získať späť.</w:t>
      </w:r>
    </w:p>
    <w:p w14:paraId="2EC9CBAB" w14:textId="77777777" w:rsidR="00DE4935" w:rsidRDefault="00DE4935" w:rsidP="00B96B82"/>
    <w:p w14:paraId="13CE4954" w14:textId="441841F7" w:rsidR="00B9598E" w:rsidRPr="008860A6" w:rsidRDefault="00B9598E" w:rsidP="00750551">
      <w:pPr>
        <w:pStyle w:val="Heading1"/>
        <w:rPr>
          <w:lang w:val="en-US"/>
        </w:rPr>
      </w:pPr>
      <w:r>
        <w:t>Disclaimer</w:t>
      </w:r>
    </w:p>
    <w:p w14:paraId="49AD92C4" w14:textId="7CAF3541" w:rsidR="004C4416" w:rsidRDefault="00F12800" w:rsidP="00F12800">
      <w:r>
        <w:tab/>
        <w:t>Môj program</w:t>
      </w:r>
      <w:r w:rsidR="001C249A">
        <w:t xml:space="preserve">, </w:t>
      </w:r>
      <w:r>
        <w:t xml:space="preserve">aj </w:t>
      </w:r>
      <w:r w:rsidR="001C249A">
        <w:t xml:space="preserve">celá simulácia útoku </w:t>
      </w:r>
      <w:r>
        <w:t>je verejne dostupn</w:t>
      </w:r>
      <w:r w:rsidR="001C249A">
        <w:t>á</w:t>
      </w:r>
      <w:r>
        <w:t xml:space="preserve"> na adrese nižšie</w:t>
      </w:r>
      <w:r w:rsidR="001C249A">
        <w:t xml:space="preserve">, a nie je žiadnym spôsobom nebezpečný. </w:t>
      </w:r>
      <w:r w:rsidR="00317F0C">
        <w:t xml:space="preserve">Celá jeho činnosť </w:t>
      </w:r>
      <w:r w:rsidR="00245CFF">
        <w:t>je</w:t>
      </w:r>
      <w:r w:rsidR="00317F0C">
        <w:t xml:space="preserve"> otvorenie dvoch link</w:t>
      </w:r>
      <w:r w:rsidR="00245CFF">
        <w:t>-</w:t>
      </w:r>
      <w:r w:rsidR="00317F0C">
        <w:t>ov</w:t>
      </w:r>
      <w:r w:rsidR="00245CFF">
        <w:t xml:space="preserve"> v</w:t>
      </w:r>
      <w:r w:rsidR="003864A6">
        <w:t xml:space="preserve"> predvolenom </w:t>
      </w:r>
      <w:r w:rsidR="00245CFF">
        <w:t>prehliadači</w:t>
      </w:r>
      <w:r w:rsidR="00317F0C">
        <w:t>, jeden na dotazník, a jeden na GitHub repozitár, kde sa nachádzajú všetky súbory tejto simulácie</w:t>
      </w:r>
      <w:r w:rsidR="003864A6">
        <w:t xml:space="preserve"> útoku</w:t>
      </w:r>
      <w:r w:rsidR="00317F0C">
        <w:t>.</w:t>
      </w:r>
      <w:r w:rsidR="009509CF">
        <w:t xml:space="preserve"> Program nezhromaždil, neprečítal</w:t>
      </w:r>
      <w:r w:rsidR="003864A6">
        <w:t xml:space="preserve"> a</w:t>
      </w:r>
      <w:r w:rsidR="009509CF">
        <w:t xml:space="preserve"> ani nikam neposlal vaše údaje.</w:t>
      </w:r>
    </w:p>
    <w:p w14:paraId="42871A5A" w14:textId="77777777" w:rsidR="004C4416" w:rsidRDefault="004C4416">
      <w:pPr>
        <w:jc w:val="left"/>
      </w:pPr>
      <w:r>
        <w:br w:type="page"/>
      </w:r>
    </w:p>
    <w:p w14:paraId="540AC024" w14:textId="77777777" w:rsidR="004C4416" w:rsidRDefault="004C4416" w:rsidP="004C4416">
      <w:pPr>
        <w:pStyle w:val="Heading1"/>
        <w:jc w:val="left"/>
      </w:pPr>
      <w:bookmarkStart w:id="0" w:name="_Toc65016620"/>
      <w:bookmarkStart w:id="1" w:name="_Toc65155501"/>
      <w:r>
        <w:lastRenderedPageBreak/>
        <w:t>ZDROJE</w:t>
      </w:r>
      <w:bookmarkEnd w:id="0"/>
      <w:bookmarkEnd w:id="1"/>
    </w:p>
    <w:p w14:paraId="47EE1986" w14:textId="77BEABBC" w:rsidR="004C4416" w:rsidRDefault="00CD16B7" w:rsidP="004C4416">
      <w:pPr>
        <w:pStyle w:val="ListParagraph"/>
        <w:numPr>
          <w:ilvl w:val="0"/>
          <w:numId w:val="4"/>
        </w:numPr>
        <w:jc w:val="left"/>
      </w:pPr>
      <w:r>
        <w:t>Samuel Bubán</w:t>
      </w:r>
      <w:r w:rsidR="004C4416">
        <w:t xml:space="preserve">: </w:t>
      </w:r>
      <w:r>
        <w:t xml:space="preserve">RansomwareAwareness </w:t>
      </w:r>
      <w:r w:rsidR="004E03B2">
        <w:t>2.3.2021</w:t>
      </w:r>
      <w:r w:rsidR="004C4416">
        <w:br/>
      </w:r>
      <w:hyperlink r:id="rId10" w:history="1">
        <w:r w:rsidR="0068430F" w:rsidRPr="0068430F">
          <w:rPr>
            <w:rStyle w:val="Hyperlink"/>
          </w:rPr>
          <w:t>https://github.com/Mahrkeenerh/RansomwareAwareness</w:t>
        </w:r>
      </w:hyperlink>
      <w:r w:rsidR="00A5562B">
        <w:br/>
      </w:r>
    </w:p>
    <w:p w14:paraId="10A3396A" w14:textId="067CB4A4" w:rsidR="003C67FF" w:rsidRDefault="003C67FF" w:rsidP="00A5562B">
      <w:pPr>
        <w:pStyle w:val="ListParagraph"/>
        <w:numPr>
          <w:ilvl w:val="0"/>
          <w:numId w:val="4"/>
        </w:numPr>
        <w:jc w:val="left"/>
      </w:pPr>
      <w:r>
        <w:t>xkcd</w:t>
      </w:r>
      <w:r w:rsidR="00B87472">
        <w:t xml:space="preserve">: </w:t>
      </w:r>
      <w:r w:rsidR="00A5562B" w:rsidRPr="00A5562B">
        <w:t>Password Strength</w:t>
      </w:r>
      <w:r w:rsidR="00A5562B">
        <w:br/>
      </w:r>
      <w:hyperlink r:id="rId11" w:history="1">
        <w:r w:rsidR="00A5562B" w:rsidRPr="00ED4A2A">
          <w:rPr>
            <w:rStyle w:val="Hyperlink"/>
          </w:rPr>
          <w:t>https://xkcd.com/936/</w:t>
        </w:r>
      </w:hyperlink>
      <w:r w:rsidR="0071465D">
        <w:br/>
      </w:r>
    </w:p>
    <w:p w14:paraId="792A9A91" w14:textId="072ABFA8" w:rsidR="0071465D" w:rsidRDefault="00253F9F" w:rsidP="00A5562B">
      <w:pPr>
        <w:pStyle w:val="ListParagraph"/>
        <w:numPr>
          <w:ilvl w:val="0"/>
          <w:numId w:val="4"/>
        </w:numPr>
        <w:jc w:val="left"/>
      </w:pPr>
      <w:r>
        <w:t xml:space="preserve">levinec, Dansimp, Alluthewriter, joinimran, martyav, imba-tjd, DaniHalfin, get-itips, nschonni, DuncammaMSFT: </w:t>
      </w:r>
      <w:r w:rsidR="009C28E8" w:rsidRPr="009C28E8">
        <w:t>Prevent malware infection</w:t>
      </w:r>
      <w:r w:rsidR="009C28E8">
        <w:t xml:space="preserve"> 1.22.2021</w:t>
      </w:r>
      <w:r w:rsidR="009C28E8">
        <w:br/>
      </w:r>
      <w:hyperlink r:id="rId12" w:history="1">
        <w:r w:rsidR="009C28E8" w:rsidRPr="009C28E8">
          <w:rPr>
            <w:rStyle w:val="Hyperlink"/>
          </w:rPr>
          <w:t>https://docs.microsoft.com/en-us/windows/security/threat-protection/intelligence/prevent-malware-infection</w:t>
        </w:r>
      </w:hyperlink>
      <w:r w:rsidR="009C28E8">
        <w:br/>
      </w:r>
    </w:p>
    <w:p w14:paraId="49A7FDD3" w14:textId="6E89115E" w:rsidR="002F7FE8" w:rsidRDefault="008E4C5B" w:rsidP="002F7FE8">
      <w:pPr>
        <w:pStyle w:val="ListParagraph"/>
        <w:numPr>
          <w:ilvl w:val="0"/>
          <w:numId w:val="4"/>
        </w:numPr>
        <w:jc w:val="left"/>
      </w:pPr>
      <w:r>
        <w:t>Google Support: Protect yourself from malware</w:t>
      </w:r>
      <w:r w:rsidR="00EC688C">
        <w:br/>
      </w:r>
      <w:hyperlink r:id="rId13" w:history="1">
        <w:r w:rsidR="00EC688C" w:rsidRPr="00EC688C">
          <w:rPr>
            <w:rStyle w:val="Hyperlink"/>
          </w:rPr>
          <w:t>https://support.google.com/google-ads/answer/2375413?hl=en</w:t>
        </w:r>
      </w:hyperlink>
      <w:r w:rsidR="00DE4935">
        <w:br/>
      </w:r>
    </w:p>
    <w:p w14:paraId="05E89350" w14:textId="2D3C0EE9" w:rsidR="004C2DF1" w:rsidRPr="002F7FE8" w:rsidRDefault="002F7FE8" w:rsidP="002F7FE8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Amrit Singh: Ransomware: How to Prevent or Recover from an Attack 13.10.2020</w:t>
      </w:r>
      <w:r>
        <w:rPr>
          <w:sz w:val="23"/>
          <w:szCs w:val="23"/>
        </w:rPr>
        <w:br/>
      </w:r>
      <w:hyperlink r:id="rId14" w:history="1">
        <w:r w:rsidRPr="002F7FE8">
          <w:rPr>
            <w:rStyle w:val="Hyperlink"/>
            <w:sz w:val="23"/>
            <w:szCs w:val="23"/>
          </w:rPr>
          <w:t>https://www.backblaze.com/blog/complete-guide-ransomware/</w:t>
        </w:r>
      </w:hyperlink>
    </w:p>
    <w:sectPr w:rsidR="004C2DF1" w:rsidRPr="002F7FE8" w:rsidSect="009A0BB5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C4285" w14:textId="77777777" w:rsidR="002C475A" w:rsidRDefault="002C475A" w:rsidP="00753E13">
      <w:pPr>
        <w:spacing w:after="0" w:line="240" w:lineRule="auto"/>
      </w:pPr>
      <w:r>
        <w:separator/>
      </w:r>
    </w:p>
  </w:endnote>
  <w:endnote w:type="continuationSeparator" w:id="0">
    <w:p w14:paraId="23B31239" w14:textId="77777777" w:rsidR="002C475A" w:rsidRDefault="002C475A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84E47" w14:textId="77777777" w:rsidR="002C475A" w:rsidRDefault="002C475A" w:rsidP="00753E13">
      <w:pPr>
        <w:spacing w:after="0" w:line="240" w:lineRule="auto"/>
      </w:pPr>
      <w:r>
        <w:separator/>
      </w:r>
    </w:p>
  </w:footnote>
  <w:footnote w:type="continuationSeparator" w:id="0">
    <w:p w14:paraId="10155AF2" w14:textId="77777777" w:rsidR="002C475A" w:rsidRDefault="002C475A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A9266C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3E070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2620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52D"/>
    <w:multiLevelType w:val="hybridMultilevel"/>
    <w:tmpl w:val="8C806C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D"/>
    <w:rsid w:val="00007D47"/>
    <w:rsid w:val="000140E6"/>
    <w:rsid w:val="000219F5"/>
    <w:rsid w:val="0002589C"/>
    <w:rsid w:val="00045390"/>
    <w:rsid w:val="00052E44"/>
    <w:rsid w:val="00055D33"/>
    <w:rsid w:val="00065D66"/>
    <w:rsid w:val="000747CE"/>
    <w:rsid w:val="00082931"/>
    <w:rsid w:val="00083963"/>
    <w:rsid w:val="00084746"/>
    <w:rsid w:val="000D68F1"/>
    <w:rsid w:val="000E47FD"/>
    <w:rsid w:val="00123AF7"/>
    <w:rsid w:val="00165920"/>
    <w:rsid w:val="001825AB"/>
    <w:rsid w:val="001C249A"/>
    <w:rsid w:val="001C6ABE"/>
    <w:rsid w:val="00203C70"/>
    <w:rsid w:val="002077E3"/>
    <w:rsid w:val="002111A8"/>
    <w:rsid w:val="00212ADA"/>
    <w:rsid w:val="00227EFF"/>
    <w:rsid w:val="00245CFF"/>
    <w:rsid w:val="00253F9F"/>
    <w:rsid w:val="00257800"/>
    <w:rsid w:val="002763BC"/>
    <w:rsid w:val="00291BBD"/>
    <w:rsid w:val="002C475A"/>
    <w:rsid w:val="002E4945"/>
    <w:rsid w:val="002F35AF"/>
    <w:rsid w:val="002F616B"/>
    <w:rsid w:val="002F7FE8"/>
    <w:rsid w:val="00313C45"/>
    <w:rsid w:val="00317F0C"/>
    <w:rsid w:val="003335C7"/>
    <w:rsid w:val="003864A6"/>
    <w:rsid w:val="003B174A"/>
    <w:rsid w:val="003C0BBF"/>
    <w:rsid w:val="003C67FF"/>
    <w:rsid w:val="003D5D90"/>
    <w:rsid w:val="00405925"/>
    <w:rsid w:val="00411801"/>
    <w:rsid w:val="00433884"/>
    <w:rsid w:val="004977F4"/>
    <w:rsid w:val="004B29DB"/>
    <w:rsid w:val="004C2DF1"/>
    <w:rsid w:val="004C4416"/>
    <w:rsid w:val="004C4E6D"/>
    <w:rsid w:val="004E03B2"/>
    <w:rsid w:val="004F6EC9"/>
    <w:rsid w:val="005102D7"/>
    <w:rsid w:val="00536CEC"/>
    <w:rsid w:val="005711F4"/>
    <w:rsid w:val="00591FA5"/>
    <w:rsid w:val="005946C9"/>
    <w:rsid w:val="00597BCD"/>
    <w:rsid w:val="005A4678"/>
    <w:rsid w:val="005F35E6"/>
    <w:rsid w:val="00612C95"/>
    <w:rsid w:val="00635B4C"/>
    <w:rsid w:val="0064718C"/>
    <w:rsid w:val="00660079"/>
    <w:rsid w:val="006621B3"/>
    <w:rsid w:val="00677077"/>
    <w:rsid w:val="00677F09"/>
    <w:rsid w:val="0068430F"/>
    <w:rsid w:val="006923FD"/>
    <w:rsid w:val="006B6B7B"/>
    <w:rsid w:val="006D37D2"/>
    <w:rsid w:val="00711B03"/>
    <w:rsid w:val="0071465D"/>
    <w:rsid w:val="00720665"/>
    <w:rsid w:val="00750551"/>
    <w:rsid w:val="00753E13"/>
    <w:rsid w:val="007820BF"/>
    <w:rsid w:val="007A4452"/>
    <w:rsid w:val="007E500C"/>
    <w:rsid w:val="0080703D"/>
    <w:rsid w:val="00825E62"/>
    <w:rsid w:val="00852C87"/>
    <w:rsid w:val="008860A6"/>
    <w:rsid w:val="00897940"/>
    <w:rsid w:val="008C01BF"/>
    <w:rsid w:val="008C4734"/>
    <w:rsid w:val="008D56A6"/>
    <w:rsid w:val="008D7629"/>
    <w:rsid w:val="008E3A16"/>
    <w:rsid w:val="008E4C5B"/>
    <w:rsid w:val="009348D7"/>
    <w:rsid w:val="009509CF"/>
    <w:rsid w:val="00976520"/>
    <w:rsid w:val="009A0BB5"/>
    <w:rsid w:val="009A0CBD"/>
    <w:rsid w:val="009C28E8"/>
    <w:rsid w:val="00A303C9"/>
    <w:rsid w:val="00A46B3F"/>
    <w:rsid w:val="00A5562B"/>
    <w:rsid w:val="00A860EC"/>
    <w:rsid w:val="00AD6F70"/>
    <w:rsid w:val="00B165DD"/>
    <w:rsid w:val="00B25E1E"/>
    <w:rsid w:val="00B3055B"/>
    <w:rsid w:val="00B4562F"/>
    <w:rsid w:val="00B50413"/>
    <w:rsid w:val="00B760D7"/>
    <w:rsid w:val="00B87472"/>
    <w:rsid w:val="00B9598E"/>
    <w:rsid w:val="00B96B82"/>
    <w:rsid w:val="00BA71E5"/>
    <w:rsid w:val="00BE1DC2"/>
    <w:rsid w:val="00C06B87"/>
    <w:rsid w:val="00C134EC"/>
    <w:rsid w:val="00C24E02"/>
    <w:rsid w:val="00C33EBC"/>
    <w:rsid w:val="00C630AF"/>
    <w:rsid w:val="00C645B8"/>
    <w:rsid w:val="00C70DED"/>
    <w:rsid w:val="00CD16B7"/>
    <w:rsid w:val="00CD4F32"/>
    <w:rsid w:val="00CD6931"/>
    <w:rsid w:val="00D15513"/>
    <w:rsid w:val="00D40BE0"/>
    <w:rsid w:val="00D43D7A"/>
    <w:rsid w:val="00D50282"/>
    <w:rsid w:val="00D55C6E"/>
    <w:rsid w:val="00D66BE9"/>
    <w:rsid w:val="00D72191"/>
    <w:rsid w:val="00D832E4"/>
    <w:rsid w:val="00D907AA"/>
    <w:rsid w:val="00DD164F"/>
    <w:rsid w:val="00DE3AE2"/>
    <w:rsid w:val="00DE4935"/>
    <w:rsid w:val="00E00C0A"/>
    <w:rsid w:val="00E0400B"/>
    <w:rsid w:val="00E139BA"/>
    <w:rsid w:val="00E24A7F"/>
    <w:rsid w:val="00E334A8"/>
    <w:rsid w:val="00E40C9D"/>
    <w:rsid w:val="00E43EFE"/>
    <w:rsid w:val="00EA33D7"/>
    <w:rsid w:val="00EB5235"/>
    <w:rsid w:val="00EC4031"/>
    <w:rsid w:val="00EC688C"/>
    <w:rsid w:val="00EE5F08"/>
    <w:rsid w:val="00F04B31"/>
    <w:rsid w:val="00F05612"/>
    <w:rsid w:val="00F12800"/>
    <w:rsid w:val="00F46B0B"/>
    <w:rsid w:val="00F56763"/>
    <w:rsid w:val="00F82F7C"/>
    <w:rsid w:val="00F8469B"/>
    <w:rsid w:val="00FB22E9"/>
    <w:rsid w:val="00FB3F4B"/>
    <w:rsid w:val="00FC0C5D"/>
    <w:rsid w:val="00FC6B36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C68"/>
  <w15:chartTrackingRefBased/>
  <w15:docId w15:val="{494C16E7-9A00-4ED4-9A50-F47880C1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  <w:style w:type="paragraph" w:customStyle="1" w:styleId="Default">
    <w:name w:val="Default"/>
    <w:rsid w:val="002F7F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Tm2e2KPPNwGtcz1C9" TargetMode="External"/><Relationship Id="rId13" Type="http://schemas.openxmlformats.org/officeDocument/2006/relationships/hyperlink" Target="https://support.google.com/google-ads/answer/2375413?hl=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security/threat-protection/intelligence/prevent-malware-infe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kcd.com/936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hrkeenerh/RansomwareAwaren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ckblaze.com/blog/complete-guide-ransomwa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100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117</cp:revision>
  <dcterms:created xsi:type="dcterms:W3CDTF">2021-03-02T13:10:00Z</dcterms:created>
  <dcterms:modified xsi:type="dcterms:W3CDTF">2021-03-03T20:52:00Z</dcterms:modified>
</cp:coreProperties>
</file>