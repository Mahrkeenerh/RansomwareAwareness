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b/>
          <w:bCs/>
          <w:sz w:val="36"/>
          <w:szCs w:val="36"/>
        </w:rPr>
        <w:id w:val="2015948413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17C04F52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SLOVENSKÁ TECHINCKÁ UNIVERZITA V BRATISLAVE</w:t>
          </w:r>
        </w:p>
        <w:p w14:paraId="47AFB210" w14:textId="77777777" w:rsidR="009A0BB5" w:rsidRPr="002F47C9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  <w:r w:rsidRPr="002F47C9">
            <w:rPr>
              <w:b/>
              <w:bCs/>
              <w:sz w:val="36"/>
              <w:szCs w:val="36"/>
            </w:rPr>
            <w:t>FAKULTA INFORMATIKY A INFORMAČNÝCH TECHNOLÓGIÍ</w:t>
          </w:r>
        </w:p>
        <w:p w14:paraId="3A4EEF46" w14:textId="77777777" w:rsidR="009A0BB5" w:rsidRDefault="009A0BB5" w:rsidP="001552D5">
          <w:pPr>
            <w:jc w:val="center"/>
          </w:pPr>
        </w:p>
        <w:p w14:paraId="013E13A5" w14:textId="77777777" w:rsidR="009A0BB5" w:rsidRDefault="009A0BB5" w:rsidP="001552D5">
          <w:pPr>
            <w:jc w:val="center"/>
          </w:pPr>
        </w:p>
        <w:p w14:paraId="458451CB" w14:textId="77777777" w:rsidR="009A0BB5" w:rsidRDefault="009A0BB5" w:rsidP="001552D5">
          <w:pPr>
            <w:jc w:val="center"/>
          </w:pPr>
        </w:p>
        <w:p w14:paraId="0042C313" w14:textId="77777777" w:rsidR="009A0BB5" w:rsidRDefault="009A0BB5" w:rsidP="001552D5">
          <w:pPr>
            <w:jc w:val="center"/>
          </w:pPr>
        </w:p>
        <w:p w14:paraId="1C42652E" w14:textId="77777777" w:rsidR="009A0BB5" w:rsidRDefault="009A0BB5" w:rsidP="001552D5">
          <w:pPr>
            <w:jc w:val="center"/>
          </w:pPr>
        </w:p>
        <w:p w14:paraId="3A304ECF" w14:textId="77777777" w:rsidR="009A0BB5" w:rsidRPr="002F47C9" w:rsidRDefault="009A0BB5" w:rsidP="001552D5">
          <w:pPr>
            <w:jc w:val="center"/>
            <w:rPr>
              <w:szCs w:val="24"/>
            </w:rPr>
          </w:pPr>
        </w:p>
        <w:p w14:paraId="6A4C2CCB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075F6089" w14:textId="77777777" w:rsidR="009A0BB5" w:rsidRDefault="009A0BB5" w:rsidP="001552D5">
          <w:pPr>
            <w:jc w:val="center"/>
            <w:rPr>
              <w:b/>
              <w:bCs/>
              <w:sz w:val="36"/>
              <w:szCs w:val="36"/>
            </w:rPr>
          </w:pPr>
        </w:p>
        <w:p w14:paraId="710713C0" w14:textId="38589A78" w:rsidR="009A0BB5" w:rsidRPr="00FB3F4B" w:rsidRDefault="00130F14" w:rsidP="001552D5">
          <w:pPr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ANALÝZA ÚTOKU</w:t>
          </w:r>
        </w:p>
        <w:p w14:paraId="378D9E7E" w14:textId="77777777" w:rsidR="009A0BB5" w:rsidRPr="00FB3F4B" w:rsidRDefault="00D50282" w:rsidP="001552D5">
          <w:pPr>
            <w:jc w:val="center"/>
            <w:rPr>
              <w:b/>
              <w:bCs/>
              <w:sz w:val="36"/>
              <w:szCs w:val="36"/>
            </w:rPr>
          </w:pPr>
          <w:r w:rsidRPr="00FB3F4B">
            <w:rPr>
              <w:b/>
              <w:bCs/>
              <w:sz w:val="36"/>
              <w:szCs w:val="36"/>
            </w:rPr>
            <w:t>Škodlivý kód, jeho formy a identifikácia</w:t>
          </w:r>
        </w:p>
        <w:p w14:paraId="4F06176C" w14:textId="77777777" w:rsidR="009A0BB5" w:rsidRPr="00FB3F4B" w:rsidRDefault="00FB3F4B" w:rsidP="001552D5">
          <w:pPr>
            <w:jc w:val="center"/>
            <w:rPr>
              <w:sz w:val="28"/>
              <w:szCs w:val="28"/>
            </w:rPr>
          </w:pPr>
          <w:r w:rsidRPr="00FB3F4B">
            <w:rPr>
              <w:sz w:val="28"/>
              <w:szCs w:val="28"/>
            </w:rPr>
            <w:t>PRINCÍPY INFORMAČNEJ BEZPEČNOSTI</w:t>
          </w:r>
        </w:p>
        <w:p w14:paraId="37BD674C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78309903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7B6AF016" w14:textId="77777777" w:rsidR="009A0BB5" w:rsidRDefault="009A0BB5" w:rsidP="001552D5">
          <w:pPr>
            <w:jc w:val="center"/>
            <w:rPr>
              <w:sz w:val="32"/>
              <w:szCs w:val="32"/>
            </w:rPr>
          </w:pPr>
        </w:p>
        <w:p w14:paraId="508980B1" w14:textId="77777777" w:rsidR="009A0BB5" w:rsidRDefault="009A0BB5" w:rsidP="000140E6">
          <w:pPr>
            <w:rPr>
              <w:sz w:val="44"/>
              <w:szCs w:val="44"/>
            </w:rPr>
          </w:pPr>
        </w:p>
        <w:p w14:paraId="461AD427" w14:textId="77777777" w:rsidR="004C4E6D" w:rsidRPr="004C4E6D" w:rsidRDefault="004C4E6D" w:rsidP="000140E6">
          <w:pPr>
            <w:rPr>
              <w:sz w:val="44"/>
              <w:szCs w:val="44"/>
            </w:rPr>
          </w:pPr>
        </w:p>
        <w:p w14:paraId="0E49AB72" w14:textId="77777777" w:rsidR="009A0BB5" w:rsidRPr="000140E6" w:rsidRDefault="009A0BB5" w:rsidP="000140E6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br/>
          </w:r>
        </w:p>
        <w:p w14:paraId="3B42EEA2" w14:textId="77777777" w:rsidR="009A0BB5" w:rsidRPr="00AC251A" w:rsidRDefault="009A0BB5" w:rsidP="001552D5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Samuel Bubán</w:t>
          </w:r>
        </w:p>
        <w:p w14:paraId="11C99BDD" w14:textId="77777777" w:rsidR="00D72191" w:rsidRDefault="009A0BB5" w:rsidP="00D72191">
          <w:pPr>
            <w:jc w:val="right"/>
            <w:rPr>
              <w:sz w:val="28"/>
              <w:szCs w:val="28"/>
            </w:rPr>
          </w:pPr>
          <w:r w:rsidRPr="00AC251A">
            <w:rPr>
              <w:sz w:val="28"/>
              <w:szCs w:val="28"/>
            </w:rPr>
            <w:t>ID: 102879</w:t>
          </w:r>
        </w:p>
        <w:p w14:paraId="7E6D2D0C" w14:textId="620D3681" w:rsidR="00F56763" w:rsidRPr="00D72191" w:rsidRDefault="00130F14" w:rsidP="00D72191">
          <w:pPr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9</w:t>
          </w:r>
          <w:r w:rsidR="009A0BB5" w:rsidRPr="00AC251A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3</w:t>
          </w:r>
          <w:r w:rsidR="009A0BB5" w:rsidRPr="00AC251A">
            <w:rPr>
              <w:sz w:val="28"/>
              <w:szCs w:val="28"/>
            </w:rPr>
            <w:t>.202</w:t>
          </w:r>
          <w:r w:rsidR="000219F5">
            <w:rPr>
              <w:sz w:val="28"/>
              <w:szCs w:val="28"/>
            </w:rPr>
            <w:t>1</w:t>
          </w:r>
        </w:p>
      </w:sdtContent>
    </w:sdt>
    <w:bookmarkStart w:id="0" w:name="_Toc65015366"/>
    <w:p w14:paraId="082A794C" w14:textId="2AB8F53C" w:rsidR="00DD2997" w:rsidRDefault="006D37D2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66218469" w:history="1">
        <w:r w:rsidR="00DD2997" w:rsidRPr="001C5553">
          <w:rPr>
            <w:rStyle w:val="Hyperlink"/>
            <w:noProof/>
          </w:rPr>
          <w:t>VŠEOBECNÁ MYŠLIENKA</w:t>
        </w:r>
        <w:r w:rsidR="00DD2997">
          <w:rPr>
            <w:noProof/>
            <w:webHidden/>
          </w:rPr>
          <w:tab/>
        </w:r>
        <w:r w:rsidR="00DD2997">
          <w:rPr>
            <w:noProof/>
            <w:webHidden/>
          </w:rPr>
          <w:fldChar w:fldCharType="begin"/>
        </w:r>
        <w:r w:rsidR="00DD2997">
          <w:rPr>
            <w:noProof/>
            <w:webHidden/>
          </w:rPr>
          <w:instrText xml:space="preserve"> PAGEREF _Toc66218469 \h </w:instrText>
        </w:r>
        <w:r w:rsidR="00DD2997">
          <w:rPr>
            <w:noProof/>
            <w:webHidden/>
          </w:rPr>
        </w:r>
        <w:r w:rsidR="00DD2997"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2</w:t>
        </w:r>
        <w:r w:rsidR="00DD2997">
          <w:rPr>
            <w:noProof/>
            <w:webHidden/>
          </w:rPr>
          <w:fldChar w:fldCharType="end"/>
        </w:r>
      </w:hyperlink>
    </w:p>
    <w:p w14:paraId="607C0C88" w14:textId="1951CF83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0" w:history="1">
        <w:r w:rsidRPr="001C5553">
          <w:rPr>
            <w:rStyle w:val="Hyperlink"/>
            <w:noProof/>
          </w:rPr>
          <w:t>Útok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F9B8E4" w14:textId="7B387D4F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1" w:history="1">
        <w:r w:rsidRPr="001C5553">
          <w:rPr>
            <w:rStyle w:val="Hyperlink"/>
            <w:noProof/>
          </w:rPr>
          <w:t>Cieľ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36C37E" w14:textId="5906D963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2" w:history="1">
        <w:r w:rsidRPr="001C5553">
          <w:rPr>
            <w:rStyle w:val="Hyperlink"/>
            <w:noProof/>
          </w:rPr>
          <w:t>Sprievodná správa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F6893F" w14:textId="70221275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3" w:history="1">
        <w:r w:rsidRPr="001C5553">
          <w:rPr>
            <w:rStyle w:val="Hyperlink"/>
            <w:noProof/>
            <w:lang w:val="en-US"/>
          </w:rPr>
          <w:t>Názov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FC12E0" w14:textId="1A20E20B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4" w:history="1">
        <w:r w:rsidRPr="001C5553">
          <w:rPr>
            <w:rStyle w:val="Hyperlink"/>
            <w:noProof/>
          </w:rPr>
          <w:t>Prenos súboru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6CDECF" w14:textId="7A420E99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5" w:history="1">
        <w:r w:rsidRPr="001C5553">
          <w:rPr>
            <w:rStyle w:val="Hyperlink"/>
            <w:noProof/>
          </w:rPr>
          <w:t>Upozornenie všetkých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AC9753" w14:textId="009907C5" w:rsidR="00DD2997" w:rsidRDefault="00DD299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218476" w:history="1">
        <w:r w:rsidRPr="001C5553">
          <w:rPr>
            <w:rStyle w:val="Hyperlink"/>
            <w:noProof/>
          </w:rPr>
          <w:t>TVORBA PROGRAMU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3602BF" w14:textId="6A26C06A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7" w:history="1">
        <w:r w:rsidRPr="001C5553">
          <w:rPr>
            <w:rStyle w:val="Hyperlink"/>
            <w:noProof/>
          </w:rPr>
          <w:t>Šifrovací program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14510C" w14:textId="720A2590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8" w:history="1">
        <w:r w:rsidRPr="001C5553">
          <w:rPr>
            <w:rStyle w:val="Hyperlink"/>
            <w:noProof/>
          </w:rPr>
          <w:t>Dummy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61645" w14:textId="3B57E60B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79" w:history="1">
        <w:r w:rsidRPr="001C5553">
          <w:rPr>
            <w:rStyle w:val="Hyperlink"/>
            <w:noProof/>
          </w:rPr>
          <w:t>Obsah disku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4137E7" w14:textId="2EDA285F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80" w:history="1">
        <w:r w:rsidRPr="001C5553">
          <w:rPr>
            <w:rStyle w:val="Hyperlink"/>
            <w:noProof/>
          </w:rPr>
          <w:t>Otváranie linkov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A3C6F" w14:textId="26384036" w:rsidR="00DD2997" w:rsidRDefault="00DD299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218481" w:history="1">
        <w:r w:rsidRPr="001C5553">
          <w:rPr>
            <w:rStyle w:val="Hyperlink"/>
            <w:noProof/>
          </w:rPr>
          <w:t>VYHODNOTENIE DOTAZNÍKA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D4BEA" w14:textId="537D859F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82" w:history="1">
        <w:r w:rsidRPr="001C5553">
          <w:rPr>
            <w:rStyle w:val="Hyperlink"/>
            <w:noProof/>
          </w:rPr>
          <w:t>Obsah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1609ED" w14:textId="5FDA0979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83" w:history="1">
        <w:r w:rsidRPr="001C5553">
          <w:rPr>
            <w:rStyle w:val="Hyperlink"/>
            <w:noProof/>
          </w:rPr>
          <w:t>Výsledky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7B29A" w14:textId="04223A24" w:rsidR="00DD2997" w:rsidRDefault="00DD2997">
      <w:pPr>
        <w:pStyle w:val="TOC2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sk-SK"/>
        </w:rPr>
      </w:pPr>
      <w:hyperlink w:anchor="_Toc66218484" w:history="1">
        <w:r w:rsidRPr="001C5553">
          <w:rPr>
            <w:rStyle w:val="Hyperlink"/>
            <w:noProof/>
            <w:lang w:val="en-US"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B67D6" w14:textId="6C40C0DF" w:rsidR="00DD2997" w:rsidRDefault="00DD299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hyperlink w:anchor="_Toc66218485" w:history="1">
        <w:r w:rsidRPr="001C5553">
          <w:rPr>
            <w:rStyle w:val="Hyperlink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_Toc66218485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3C0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703372" w14:textId="2A2B1E76" w:rsidR="00D72191" w:rsidRPr="00C33EBC" w:rsidRDefault="006D37D2" w:rsidP="00C33EBC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sk-SK"/>
        </w:rPr>
      </w:pPr>
      <w:r>
        <w:fldChar w:fldCharType="end"/>
      </w:r>
      <w:r w:rsidR="00D72191">
        <w:br w:type="page"/>
      </w:r>
    </w:p>
    <w:p w14:paraId="4BC2FE8C" w14:textId="5A7AC25D" w:rsidR="004C57EF" w:rsidRDefault="004143E3" w:rsidP="003D5D90">
      <w:pPr>
        <w:pStyle w:val="Heading1"/>
      </w:pPr>
      <w:bookmarkStart w:id="1" w:name="_Toc66218469"/>
      <w:bookmarkEnd w:id="0"/>
      <w:r>
        <w:lastRenderedPageBreak/>
        <w:t>VŠEOBECNÁ MYŠLIENKA</w:t>
      </w:r>
      <w:bookmarkEnd w:id="1"/>
    </w:p>
    <w:p w14:paraId="327F4520" w14:textId="5039D3E5" w:rsidR="004143E3" w:rsidRDefault="004143E3" w:rsidP="004143E3">
      <w:pPr>
        <w:pStyle w:val="Heading2"/>
      </w:pPr>
      <w:bookmarkStart w:id="2" w:name="_Toc66218470"/>
      <w:r>
        <w:t>Útok</w:t>
      </w:r>
      <w:bookmarkEnd w:id="2"/>
    </w:p>
    <w:p w14:paraId="4613EA26" w14:textId="1706CFC8" w:rsidR="00FB0CFE" w:rsidRDefault="004143E3" w:rsidP="004143E3">
      <w:r>
        <w:tab/>
      </w:r>
      <w:r w:rsidR="00D96D6C">
        <w:t>Na účel tohto projektu som sa rozhodol simulovať útok na svoju osobu, konkrétne na môj Facebook (a Messenger) účet.</w:t>
      </w:r>
      <w:r w:rsidR="00564B2C">
        <w:t xml:space="preserve"> V tejto simulácii sa jedná o to, že moja ochrana Facebook účtu bola prelomená, a útočník získal plný prístup k môjmu účtu. Následne sa rozhodol svoj </w:t>
      </w:r>
      <w:r w:rsidR="00863260">
        <w:t>malware šíriť cez súkromné správy.</w:t>
      </w:r>
    </w:p>
    <w:p w14:paraId="7B5DE2F3" w14:textId="5BD8866D" w:rsidR="00DD52C6" w:rsidRDefault="00DD52C6" w:rsidP="004143E3"/>
    <w:p w14:paraId="1CA9F112" w14:textId="3004C62F" w:rsidR="00DD52C6" w:rsidRDefault="00DD52C6" w:rsidP="00DD52C6">
      <w:pPr>
        <w:pStyle w:val="Heading2"/>
      </w:pPr>
      <w:bookmarkStart w:id="3" w:name="_Toc66218471"/>
      <w:r>
        <w:t>Cieľ</w:t>
      </w:r>
      <w:bookmarkEnd w:id="3"/>
    </w:p>
    <w:p w14:paraId="4233C8F3" w14:textId="0DD9F7BA" w:rsidR="00DD52C6" w:rsidRPr="00DD52C6" w:rsidRDefault="00DD52C6" w:rsidP="00DD52C6">
      <w:r>
        <w:tab/>
        <w:t>Môj cieľ je zvýšiť povedomie o internetových útokoch, a</w:t>
      </w:r>
      <w:r w:rsidR="00EA45D6">
        <w:t xml:space="preserve"> upozorniť na jeho možnosť u hocikoho. Preto som aj vytvoril </w:t>
      </w:r>
      <w:r w:rsidR="005518FF">
        <w:t xml:space="preserve">informačnú stránku, kde </w:t>
      </w:r>
      <w:proofErr w:type="spellStart"/>
      <w:r w:rsidR="005518FF">
        <w:t>úvadzam</w:t>
      </w:r>
      <w:proofErr w:type="spellEnd"/>
      <w:r w:rsidR="005518FF">
        <w:t xml:space="preserve"> tipy čo robiť, aby sa človek vyhol kybernetickému útoku, alebo čo robiť, ak už je napadnutý.</w:t>
      </w:r>
    </w:p>
    <w:p w14:paraId="67D9B9F9" w14:textId="26C074BA" w:rsidR="00863260" w:rsidRDefault="00863260" w:rsidP="004143E3"/>
    <w:p w14:paraId="404AD34B" w14:textId="6B4BC65D" w:rsidR="00863260" w:rsidRDefault="00863260" w:rsidP="00863260">
      <w:pPr>
        <w:pStyle w:val="Heading2"/>
      </w:pPr>
      <w:bookmarkStart w:id="4" w:name="_Toc66218472"/>
      <w:r>
        <w:t>Sprievodná správa</w:t>
      </w:r>
      <w:bookmarkEnd w:id="4"/>
    </w:p>
    <w:p w14:paraId="5505BDD8" w14:textId="083FE648" w:rsidR="00863260" w:rsidRDefault="00863260" w:rsidP="00863260">
      <w:r>
        <w:tab/>
        <w:t>Asi najdôležitejšia časť, ktorá zaručí úspech alebo neúspech útoku je samotná správa, ktorá má presvedčiť obeť, aby si škodlivý software stiahla a spustila.</w:t>
      </w:r>
    </w:p>
    <w:p w14:paraId="43805921" w14:textId="6953A04D" w:rsidR="0044071E" w:rsidRDefault="003A411F" w:rsidP="0044071E">
      <w:r>
        <w:tab/>
        <w:t>Najprv som chcel použiť anglickú správu, ktorú by som preložil pomocou Google prekladača do slovenského jazyk</w:t>
      </w:r>
      <w:r w:rsidR="0044071E">
        <w:t xml:space="preserve">a, ale v slovenčine sa používajú zámená “ty/vy“, </w:t>
      </w:r>
      <w:r w:rsidR="0044071E">
        <w:t>zatiaľ čo v angličtine existuje iba</w:t>
      </w:r>
      <w:r w:rsidR="0044071E">
        <w:rPr>
          <w:lang w:val="en-US"/>
        </w:rPr>
        <w:t xml:space="preserve"> “you”</w:t>
      </w:r>
      <w:r w:rsidR="0044071E">
        <w:rPr>
          <w:lang w:val="en-US"/>
        </w:rPr>
        <w:t xml:space="preserve">. Toto </w:t>
      </w:r>
      <w:proofErr w:type="spellStart"/>
      <w:r w:rsidR="0044071E">
        <w:rPr>
          <w:lang w:val="en-US"/>
        </w:rPr>
        <w:t>vytvorilo</w:t>
      </w:r>
      <w:proofErr w:type="spellEnd"/>
      <w:r w:rsidR="0044071E">
        <w:rPr>
          <w:lang w:val="en-US"/>
        </w:rPr>
        <w:t xml:space="preserve"> </w:t>
      </w:r>
      <w:proofErr w:type="spellStart"/>
      <w:r w:rsidR="0044071E">
        <w:rPr>
          <w:lang w:val="en-US"/>
        </w:rPr>
        <w:t>p</w:t>
      </w:r>
      <w:r w:rsidR="00445C99">
        <w:rPr>
          <w:lang w:val="en-US"/>
        </w:rPr>
        <w:t>omerne</w:t>
      </w:r>
      <w:proofErr w:type="spellEnd"/>
      <w:r w:rsidR="00445C99">
        <w:rPr>
          <w:lang w:val="en-US"/>
        </w:rPr>
        <w:t xml:space="preserve"> </w:t>
      </w:r>
      <w:proofErr w:type="spellStart"/>
      <w:r w:rsidR="00445C99">
        <w:rPr>
          <w:lang w:val="en-US"/>
        </w:rPr>
        <w:t>ve</w:t>
      </w:r>
      <w:r w:rsidR="00445C99">
        <w:t>ľký</w:t>
      </w:r>
      <w:proofErr w:type="spellEnd"/>
      <w:r w:rsidR="00445C99">
        <w:t xml:space="preserve"> problém, pretože správa znela nereálne</w:t>
      </w:r>
      <w:r w:rsidR="001C28E1">
        <w:t>, preto som sa rozhodol vytvoriť správu v slovenčine.</w:t>
      </w:r>
    </w:p>
    <w:p w14:paraId="48399233" w14:textId="38AD9922" w:rsidR="001C28E1" w:rsidRDefault="00E82D27" w:rsidP="0044071E">
      <w:pPr>
        <w:rPr>
          <w:lang w:val="en-US"/>
        </w:rPr>
      </w:pPr>
      <w:r>
        <w:tab/>
        <w:t xml:space="preserve">Nechcel som, aby správa bola typická pre internetové </w:t>
      </w:r>
      <w:r w:rsidR="002012B9">
        <w:t xml:space="preserve">podvody (ktoré môžu slúžiť na šírenie škodlivého software-u) typu </w:t>
      </w:r>
      <w:r w:rsidR="002012B9">
        <w:rPr>
          <w:lang w:val="en-US"/>
        </w:rPr>
        <w:t>“</w:t>
      </w:r>
      <w:proofErr w:type="spellStart"/>
      <w:r w:rsidR="002012B9">
        <w:rPr>
          <w:lang w:val="en-US"/>
        </w:rPr>
        <w:t>zrýchli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si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počítač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pomocou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tohto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programu</w:t>
      </w:r>
      <w:proofErr w:type="spellEnd"/>
      <w:r w:rsidR="002012B9">
        <w:rPr>
          <w:lang w:val="en-US"/>
        </w:rPr>
        <w:t xml:space="preserve"> </w:t>
      </w:r>
      <w:proofErr w:type="spellStart"/>
      <w:r w:rsidR="002012B9">
        <w:rPr>
          <w:lang w:val="en-US"/>
        </w:rPr>
        <w:t>zadarmo</w:t>
      </w:r>
      <w:proofErr w:type="spellEnd"/>
      <w:r w:rsidR="002012B9">
        <w:rPr>
          <w:lang w:val="en-US"/>
        </w:rPr>
        <w:t>”, “</w:t>
      </w:r>
      <w:proofErr w:type="spellStart"/>
      <w:r w:rsidR="004C064B">
        <w:rPr>
          <w:lang w:val="en-US"/>
        </w:rPr>
        <w:t>vyhraj</w:t>
      </w:r>
      <w:proofErr w:type="spellEnd"/>
      <w:r w:rsidR="004C064B">
        <w:rPr>
          <w:lang w:val="en-US"/>
        </w:rPr>
        <w:t xml:space="preserve"> </w:t>
      </w:r>
      <w:proofErr w:type="spellStart"/>
      <w:r w:rsidR="004C064B">
        <w:rPr>
          <w:lang w:val="en-US"/>
        </w:rPr>
        <w:t>iphone</w:t>
      </w:r>
      <w:proofErr w:type="spellEnd"/>
      <w:r w:rsidR="002012B9">
        <w:rPr>
          <w:lang w:val="en-US"/>
        </w:rPr>
        <w:t>”</w:t>
      </w:r>
      <w:r w:rsidR="004C064B">
        <w:rPr>
          <w:lang w:val="en-US"/>
        </w:rPr>
        <w:t>, “</w:t>
      </w:r>
      <w:proofErr w:type="spellStart"/>
      <w:r w:rsidR="004C064B">
        <w:rPr>
          <w:lang w:val="en-US"/>
        </w:rPr>
        <w:t>stiahni</w:t>
      </w:r>
      <w:proofErr w:type="spellEnd"/>
      <w:r w:rsidR="004C064B">
        <w:rPr>
          <w:lang w:val="en-US"/>
        </w:rPr>
        <w:t xml:space="preserve"> </w:t>
      </w:r>
      <w:proofErr w:type="spellStart"/>
      <w:r w:rsidR="004C064B">
        <w:rPr>
          <w:lang w:val="en-US"/>
        </w:rPr>
        <w:t>si</w:t>
      </w:r>
      <w:proofErr w:type="spellEnd"/>
      <w:r w:rsidR="004C064B">
        <w:rPr>
          <w:lang w:val="en-US"/>
        </w:rPr>
        <w:t xml:space="preserve"> </w:t>
      </w:r>
      <w:proofErr w:type="spellStart"/>
      <w:r w:rsidR="004C064B">
        <w:rPr>
          <w:lang w:val="en-US"/>
        </w:rPr>
        <w:t>viac</w:t>
      </w:r>
      <w:proofErr w:type="spellEnd"/>
      <w:r w:rsidR="004C064B">
        <w:rPr>
          <w:lang w:val="en-US"/>
        </w:rPr>
        <w:t xml:space="preserve"> RAM” …</w:t>
      </w:r>
    </w:p>
    <w:p w14:paraId="7A76B31D" w14:textId="3765477A" w:rsidR="004C064B" w:rsidRDefault="004C064B" w:rsidP="0044071E">
      <w:pPr>
        <w:rPr>
          <w:lang w:val="en-US"/>
        </w:rPr>
      </w:pPr>
      <w:r>
        <w:rPr>
          <w:lang w:val="en-US"/>
        </w:rPr>
        <w:tab/>
      </w:r>
      <w:proofErr w:type="spellStart"/>
      <w:r w:rsidR="00D4729B">
        <w:rPr>
          <w:lang w:val="en-US"/>
        </w:rPr>
        <w:t>Keďže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má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útočník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prístup</w:t>
      </w:r>
      <w:proofErr w:type="spellEnd"/>
      <w:r w:rsidR="00D4729B">
        <w:rPr>
          <w:lang w:val="en-US"/>
        </w:rPr>
        <w:t xml:space="preserve"> k </w:t>
      </w:r>
      <w:proofErr w:type="spellStart"/>
      <w:r w:rsidR="00D4729B">
        <w:rPr>
          <w:lang w:val="en-US"/>
        </w:rPr>
        <w:t>môjmu</w:t>
      </w:r>
      <w:proofErr w:type="spellEnd"/>
      <w:r w:rsidR="00D4729B">
        <w:rPr>
          <w:lang w:val="en-US"/>
        </w:rPr>
        <w:t xml:space="preserve"> Facebook </w:t>
      </w:r>
      <w:proofErr w:type="spellStart"/>
      <w:r w:rsidR="00D4729B">
        <w:rPr>
          <w:lang w:val="en-US"/>
        </w:rPr>
        <w:t>účtu</w:t>
      </w:r>
      <w:proofErr w:type="spellEnd"/>
      <w:r w:rsidR="00D4729B">
        <w:rPr>
          <w:lang w:val="en-US"/>
        </w:rPr>
        <w:t xml:space="preserve">, </w:t>
      </w:r>
      <w:proofErr w:type="spellStart"/>
      <w:r w:rsidR="00D4729B">
        <w:rPr>
          <w:lang w:val="en-US"/>
        </w:rPr>
        <w:t>mohol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som</w:t>
      </w:r>
      <w:proofErr w:type="spellEnd"/>
      <w:r w:rsidR="00D4729B">
        <w:rPr>
          <w:lang w:val="en-US"/>
        </w:rPr>
        <w:t xml:space="preserve"> v </w:t>
      </w:r>
      <w:proofErr w:type="spellStart"/>
      <w:r w:rsidR="00D4729B">
        <w:rPr>
          <w:lang w:val="en-US"/>
        </w:rPr>
        <w:t>správe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použiť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informáciu</w:t>
      </w:r>
      <w:proofErr w:type="spellEnd"/>
      <w:r w:rsidR="00D4729B">
        <w:rPr>
          <w:lang w:val="en-US"/>
        </w:rPr>
        <w:t xml:space="preserve"> o tom, </w:t>
      </w:r>
      <w:proofErr w:type="spellStart"/>
      <w:r w:rsidR="00D4729B">
        <w:rPr>
          <w:lang w:val="en-US"/>
        </w:rPr>
        <w:t>že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pracujem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na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nejakom</w:t>
      </w:r>
      <w:proofErr w:type="spellEnd"/>
      <w:r w:rsidR="00D4729B">
        <w:rPr>
          <w:lang w:val="en-US"/>
        </w:rPr>
        <w:t xml:space="preserve"> </w:t>
      </w:r>
      <w:proofErr w:type="spellStart"/>
      <w:r w:rsidR="00D4729B">
        <w:rPr>
          <w:lang w:val="en-US"/>
        </w:rPr>
        <w:t>projekte</w:t>
      </w:r>
      <w:proofErr w:type="spellEnd"/>
      <w:r w:rsidR="00D4729B">
        <w:rPr>
          <w:lang w:val="en-US"/>
        </w:rPr>
        <w:t xml:space="preserve"> do </w:t>
      </w:r>
      <w:proofErr w:type="spellStart"/>
      <w:r w:rsidR="00D4729B">
        <w:rPr>
          <w:lang w:val="en-US"/>
        </w:rPr>
        <w:t>školy</w:t>
      </w:r>
      <w:proofErr w:type="spellEnd"/>
      <w:r w:rsidR="00477853">
        <w:rPr>
          <w:lang w:val="en-US"/>
        </w:rPr>
        <w:t xml:space="preserve"> a </w:t>
      </w:r>
      <w:proofErr w:type="spellStart"/>
      <w:r w:rsidR="00477853">
        <w:rPr>
          <w:lang w:val="en-US"/>
        </w:rPr>
        <w:t>takto</w:t>
      </w:r>
      <w:proofErr w:type="spellEnd"/>
      <w:r w:rsidR="00477853">
        <w:rPr>
          <w:lang w:val="en-US"/>
        </w:rPr>
        <w:t xml:space="preserve"> </w:t>
      </w:r>
      <w:proofErr w:type="spellStart"/>
      <w:r w:rsidR="00477853">
        <w:rPr>
          <w:lang w:val="en-US"/>
        </w:rPr>
        <w:t>správu</w:t>
      </w:r>
      <w:proofErr w:type="spellEnd"/>
      <w:r w:rsidR="00477853">
        <w:rPr>
          <w:lang w:val="en-US"/>
        </w:rPr>
        <w:t xml:space="preserve"> </w:t>
      </w:r>
      <w:proofErr w:type="spellStart"/>
      <w:r w:rsidR="00477853">
        <w:rPr>
          <w:lang w:val="en-US"/>
        </w:rPr>
        <w:t>personalizovať</w:t>
      </w:r>
      <w:proofErr w:type="spellEnd"/>
      <w:r w:rsidR="00477853">
        <w:rPr>
          <w:lang w:val="en-US"/>
        </w:rPr>
        <w:t>.</w:t>
      </w:r>
    </w:p>
    <w:p w14:paraId="0FE0BFB0" w14:textId="05C8914E" w:rsidR="00A62AA4" w:rsidRDefault="00A62AA4" w:rsidP="0044071E">
      <w:pPr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A62AA4">
        <w:rPr>
          <w:lang w:val="en-US"/>
        </w:rPr>
        <w:t>Ahoj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pracujem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projekte</w:t>
      </w:r>
      <w:proofErr w:type="spellEnd"/>
      <w:r w:rsidRPr="00A62AA4">
        <w:rPr>
          <w:lang w:val="en-US"/>
        </w:rPr>
        <w:t xml:space="preserve"> do </w:t>
      </w:r>
      <w:proofErr w:type="spellStart"/>
      <w:r w:rsidRPr="00A62AA4">
        <w:rPr>
          <w:lang w:val="en-US"/>
        </w:rPr>
        <w:t>školy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kvíze</w:t>
      </w:r>
      <w:proofErr w:type="spellEnd"/>
      <w:r w:rsidRPr="00A62AA4">
        <w:rPr>
          <w:lang w:val="en-US"/>
        </w:rPr>
        <w:t xml:space="preserve">. </w:t>
      </w:r>
      <w:proofErr w:type="spellStart"/>
      <w:r w:rsidRPr="00A62AA4">
        <w:rPr>
          <w:lang w:val="en-US"/>
        </w:rPr>
        <w:t>Potreboval</w:t>
      </w:r>
      <w:proofErr w:type="spellEnd"/>
      <w:r w:rsidRPr="00A62AA4">
        <w:rPr>
          <w:lang w:val="en-US"/>
        </w:rPr>
        <w:t xml:space="preserve"> by </w:t>
      </w:r>
      <w:proofErr w:type="spellStart"/>
      <w:r w:rsidRPr="00A62AA4">
        <w:rPr>
          <w:lang w:val="en-US"/>
        </w:rPr>
        <w:t>som</w:t>
      </w:r>
      <w:proofErr w:type="spellEnd"/>
      <w:r w:rsidRPr="00A62AA4">
        <w:rPr>
          <w:lang w:val="en-US"/>
        </w:rPr>
        <w:t xml:space="preserve"> ho </w:t>
      </w:r>
      <w:proofErr w:type="spellStart"/>
      <w:r w:rsidRPr="00A62AA4">
        <w:rPr>
          <w:lang w:val="en-US"/>
        </w:rPr>
        <w:t>otestovať</w:t>
      </w:r>
      <w:proofErr w:type="spellEnd"/>
      <w:r w:rsidRPr="00A62AA4">
        <w:rPr>
          <w:lang w:val="en-US"/>
        </w:rPr>
        <w:t xml:space="preserve">, a </w:t>
      </w:r>
      <w:proofErr w:type="spellStart"/>
      <w:r w:rsidRPr="00A62AA4">
        <w:rPr>
          <w:lang w:val="en-US"/>
        </w:rPr>
        <w:t>získať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tak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nejakú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spätnú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väzbu</w:t>
      </w:r>
      <w:proofErr w:type="spellEnd"/>
      <w:r w:rsidRPr="00A62AA4">
        <w:rPr>
          <w:lang w:val="en-US"/>
        </w:rPr>
        <w:t xml:space="preserve">. Preto </w:t>
      </w:r>
      <w:proofErr w:type="spellStart"/>
      <w:r w:rsidRPr="00A62AA4">
        <w:rPr>
          <w:lang w:val="en-US"/>
        </w:rPr>
        <w:t>ocením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ak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si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nájdeš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chvíľku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jeho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otestovanie</w:t>
      </w:r>
      <w:proofErr w:type="spellEnd"/>
      <w:r w:rsidRPr="00A62AA4">
        <w:rPr>
          <w:lang w:val="en-US"/>
        </w:rPr>
        <w:t xml:space="preserve">. </w:t>
      </w:r>
      <w:proofErr w:type="spellStart"/>
      <w:r w:rsidRPr="00A62AA4">
        <w:rPr>
          <w:lang w:val="en-US"/>
        </w:rPr>
        <w:t>Kvíz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zaberie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maximálne</w:t>
      </w:r>
      <w:proofErr w:type="spellEnd"/>
      <w:r w:rsidRPr="00A62AA4">
        <w:rPr>
          <w:lang w:val="en-US"/>
        </w:rPr>
        <w:t xml:space="preserve"> 5 </w:t>
      </w:r>
      <w:proofErr w:type="spellStart"/>
      <w:r w:rsidRPr="00A62AA4">
        <w:rPr>
          <w:lang w:val="en-US"/>
        </w:rPr>
        <w:t>minút</w:t>
      </w:r>
      <w:proofErr w:type="spellEnd"/>
      <w:r w:rsidRPr="00A62AA4">
        <w:rPr>
          <w:lang w:val="en-US"/>
        </w:rPr>
        <w:t xml:space="preserve">, a </w:t>
      </w:r>
      <w:proofErr w:type="spellStart"/>
      <w:r w:rsidRPr="00A62AA4">
        <w:rPr>
          <w:lang w:val="en-US"/>
        </w:rPr>
        <w:t>na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konci</w:t>
      </w:r>
      <w:proofErr w:type="spellEnd"/>
      <w:r w:rsidRPr="00A62AA4">
        <w:rPr>
          <w:lang w:val="en-US"/>
        </w:rPr>
        <w:t xml:space="preserve"> je </w:t>
      </w:r>
      <w:proofErr w:type="spellStart"/>
      <w:r w:rsidRPr="00A62AA4">
        <w:rPr>
          <w:lang w:val="en-US"/>
        </w:rPr>
        <w:t>dotazník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ktorý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nezaberie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viac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ako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minútu</w:t>
      </w:r>
      <w:proofErr w:type="spellEnd"/>
      <w:r w:rsidRPr="00A62AA4">
        <w:rPr>
          <w:lang w:val="en-US"/>
        </w:rPr>
        <w:t xml:space="preserve">. </w:t>
      </w:r>
      <w:proofErr w:type="spellStart"/>
      <w:r w:rsidRPr="00A62AA4">
        <w:rPr>
          <w:lang w:val="en-US"/>
        </w:rPr>
        <w:t>Súbor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treba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najprv</w:t>
      </w:r>
      <w:proofErr w:type="spellEnd"/>
      <w:r w:rsidRPr="00A62AA4">
        <w:rPr>
          <w:lang w:val="en-US"/>
        </w:rPr>
        <w:t xml:space="preserve"> </w:t>
      </w:r>
      <w:proofErr w:type="spellStart"/>
      <w:r w:rsidRPr="00A62AA4">
        <w:rPr>
          <w:lang w:val="en-US"/>
        </w:rPr>
        <w:t>rozbaliť</w:t>
      </w:r>
      <w:proofErr w:type="spellEnd"/>
      <w:r w:rsidRPr="00A62AA4">
        <w:rPr>
          <w:lang w:val="en-US"/>
        </w:rPr>
        <w:t xml:space="preserve">, </w:t>
      </w:r>
      <w:proofErr w:type="spellStart"/>
      <w:r w:rsidRPr="00A62AA4">
        <w:rPr>
          <w:lang w:val="en-US"/>
        </w:rPr>
        <w:t>heslo</w:t>
      </w:r>
      <w:proofErr w:type="spellEnd"/>
      <w:r w:rsidRPr="00A62AA4">
        <w:rPr>
          <w:lang w:val="en-US"/>
        </w:rPr>
        <w:t xml:space="preserve"> je 1234. </w:t>
      </w:r>
      <w:proofErr w:type="spellStart"/>
      <w:r w:rsidRPr="00A62AA4">
        <w:rPr>
          <w:lang w:val="en-US"/>
        </w:rPr>
        <w:t>Ďakujem</w:t>
      </w:r>
      <w:proofErr w:type="spellEnd"/>
      <w:r w:rsidRPr="00A62AA4">
        <w:rPr>
          <w:lang w:val="en-US"/>
        </w:rPr>
        <w:t xml:space="preserve">. </w:t>
      </w:r>
      <w:hyperlink r:id="rId8" w:history="1">
        <w:r w:rsidRPr="009A6699">
          <w:rPr>
            <w:rStyle w:val="Hyperlink"/>
            <w:lang w:val="en-US"/>
          </w:rPr>
          <w:t>https://filebin.net/aqrxydpyp3i13ih5</w:t>
        </w:r>
      </w:hyperlink>
      <w:r>
        <w:rPr>
          <w:lang w:val="en-US"/>
        </w:rPr>
        <w:t>”</w:t>
      </w:r>
    </w:p>
    <w:p w14:paraId="7A7B1873" w14:textId="5F66000B" w:rsidR="006D2F4E" w:rsidRDefault="006D2F4E" w:rsidP="0044071E">
      <w:pPr>
        <w:rPr>
          <w:lang w:val="en-US"/>
        </w:rPr>
      </w:pPr>
    </w:p>
    <w:p w14:paraId="671C8108" w14:textId="6EA214A2" w:rsidR="006D2F4E" w:rsidRDefault="006D2F4E" w:rsidP="006D2F4E">
      <w:pPr>
        <w:pStyle w:val="Heading2"/>
        <w:rPr>
          <w:lang w:val="en-US"/>
        </w:rPr>
      </w:pPr>
      <w:bookmarkStart w:id="5" w:name="_Toc66218473"/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 program</w:t>
      </w:r>
      <w:bookmarkEnd w:id="5"/>
    </w:p>
    <w:p w14:paraId="73D4A039" w14:textId="76FD54A5" w:rsidR="006D2F4E" w:rsidRPr="006D2F4E" w:rsidRDefault="006D2F4E" w:rsidP="006D2F4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vyššie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uviedol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nechcel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použiť</w:t>
      </w:r>
      <w:proofErr w:type="spellEnd"/>
      <w:r>
        <w:rPr>
          <w:lang w:val="en-US"/>
        </w:rPr>
        <w:t xml:space="preserve"> scam </w:t>
      </w:r>
      <w:proofErr w:type="spellStart"/>
      <w:r>
        <w:rPr>
          <w:lang w:val="en-US"/>
        </w:rPr>
        <w:t>názov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rozhodol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použijem</w:t>
      </w:r>
      <w:proofErr w:type="spellEnd"/>
      <w:r>
        <w:rPr>
          <w:lang w:val="en-US"/>
        </w:rPr>
        <w:t xml:space="preserve"> </w:t>
      </w:r>
      <w:proofErr w:type="spellStart"/>
      <w:r w:rsidR="00B92C35">
        <w:rPr>
          <w:lang w:val="en-US"/>
        </w:rPr>
        <w:t>scenár</w:t>
      </w:r>
      <w:proofErr w:type="spellEnd"/>
      <w:r w:rsidR="00B92C35">
        <w:rPr>
          <w:lang w:val="en-US"/>
        </w:rPr>
        <w:t xml:space="preserve">, </w:t>
      </w:r>
      <w:proofErr w:type="spellStart"/>
      <w:r w:rsidR="00B92C35">
        <w:rPr>
          <w:lang w:val="en-US"/>
        </w:rPr>
        <w:t>kde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som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pracoval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na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projekte</w:t>
      </w:r>
      <w:proofErr w:type="spellEnd"/>
      <w:r w:rsidR="00B92C35">
        <w:rPr>
          <w:lang w:val="en-US"/>
        </w:rPr>
        <w:t xml:space="preserve"> do </w:t>
      </w:r>
      <w:proofErr w:type="spellStart"/>
      <w:r w:rsidR="00B92C35">
        <w:rPr>
          <w:lang w:val="en-US"/>
        </w:rPr>
        <w:t>školy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na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vytvorene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kvíz</w:t>
      </w:r>
      <w:proofErr w:type="spellEnd"/>
      <w:r w:rsidR="00B92C35">
        <w:rPr>
          <w:lang w:val="en-US"/>
        </w:rPr>
        <w:t xml:space="preserve"> </w:t>
      </w:r>
      <w:proofErr w:type="spellStart"/>
      <w:r w:rsidR="00B92C35">
        <w:rPr>
          <w:lang w:val="en-US"/>
        </w:rPr>
        <w:t>aplikácie</w:t>
      </w:r>
      <w:proofErr w:type="spellEnd"/>
      <w:r w:rsidR="00B92C35">
        <w:rPr>
          <w:lang w:val="en-US"/>
        </w:rPr>
        <w:t>.</w:t>
      </w:r>
    </w:p>
    <w:p w14:paraId="00BD664C" w14:textId="0F59D1BB" w:rsidR="00A62AA4" w:rsidRDefault="00A62AA4" w:rsidP="0044071E">
      <w:pPr>
        <w:rPr>
          <w:lang w:val="en-US"/>
        </w:rPr>
      </w:pPr>
    </w:p>
    <w:p w14:paraId="03CF9BB3" w14:textId="20C7DA8A" w:rsidR="00A62AA4" w:rsidRDefault="00BC317C" w:rsidP="00A62AA4">
      <w:pPr>
        <w:pStyle w:val="Heading2"/>
      </w:pPr>
      <w:bookmarkStart w:id="6" w:name="_Toc66218474"/>
      <w:r>
        <w:lastRenderedPageBreak/>
        <w:t>Prenos súboru</w:t>
      </w:r>
      <w:bookmarkEnd w:id="6"/>
    </w:p>
    <w:p w14:paraId="2E17982E" w14:textId="2C5E72FC" w:rsidR="009617DD" w:rsidRPr="009617DD" w:rsidRDefault="009617DD" w:rsidP="009617DD">
      <w:r>
        <w:tab/>
        <w:t>Kvôli zvýšeniu bezpečnosti sa nedajú vytvoriť programy, ktoré sa po stiahnutí sami spustia. Snažil som sa nájsť nejaké riešenie na toto, ale kvôli útokom a šíreniu škodlivého software-u sa takéto niečo nedá jednoducho spraviť</w:t>
      </w:r>
      <w:r w:rsidR="00EC701C">
        <w:t>, preto som musel obeť presvedčiť, aby si aplikáciu stiahla, a následne aj spustila sama.</w:t>
      </w:r>
    </w:p>
    <w:p w14:paraId="0D270160" w14:textId="211D89E5" w:rsidR="00241A11" w:rsidRDefault="00BC317C" w:rsidP="00BC317C">
      <w:r>
        <w:tab/>
        <w:t xml:space="preserve">Druhý problém, ktorý som musel vyriešiť bol, ako poslať </w:t>
      </w:r>
      <w:r w:rsidR="00241A11">
        <w:t>veľkému počtu ľudí jeden program, konkrétne typu .</w:t>
      </w:r>
      <w:proofErr w:type="spellStart"/>
      <w:r w:rsidR="00241A11">
        <w:t>exe</w:t>
      </w:r>
      <w:proofErr w:type="spellEnd"/>
      <w:r w:rsidR="00241A11">
        <w:t>. Moje prvé pokusy ukázali, že takýto program sa nedá jednoducho šíriť pomocou súkromných správ – Messenger nepodporuje posielanie spustiteľných súborov.</w:t>
      </w:r>
      <w:r w:rsidR="009214E8">
        <w:t xml:space="preserve"> </w:t>
      </w:r>
      <w:r w:rsidR="00241A11">
        <w:t xml:space="preserve">Kvôli tomuto som sa rozhodol svoj program zabaliť do archívu, konkrétne </w:t>
      </w:r>
      <w:r w:rsidR="009214E8">
        <w:t>do formátu .</w:t>
      </w:r>
      <w:proofErr w:type="spellStart"/>
      <w:r w:rsidR="009214E8">
        <w:t>rar</w:t>
      </w:r>
      <w:proofErr w:type="spellEnd"/>
      <w:r w:rsidR="009214E8">
        <w:t>. Teraz som už mohol svoj program rozposlať komu som chcel.</w:t>
      </w:r>
    </w:p>
    <w:p w14:paraId="5210CCF1" w14:textId="7788018C" w:rsidR="00A957C3" w:rsidRDefault="009214E8" w:rsidP="00BC317C">
      <w:r>
        <w:tab/>
        <w:t>Ďalší problém bol, že internetové prehliadače skenujú sťahované súbory, a preto rýchlo odhali</w:t>
      </w:r>
      <w:r w:rsidR="00FC50B9">
        <w:t>a</w:t>
      </w:r>
      <w:r>
        <w:t>, že sa v archíve nachádza spustiteľný program, a používateľa na takúto hrozbu upozorní. Zistil som ale, že je možné na archív pridať heslo, čím sa zašifrujú údaje vnútri, a prehliadač tak stratí možnosť získať hocijaké informácie o súboroch, ktoré sa v archíve nachádzajú.</w:t>
      </w:r>
    </w:p>
    <w:p w14:paraId="053FCD91" w14:textId="27398A9D" w:rsidR="009214E8" w:rsidRDefault="00A957C3" w:rsidP="00BC317C">
      <w:r>
        <w:tab/>
        <w:t xml:space="preserve">Teraz som už mohol rozposielať </w:t>
      </w:r>
      <w:r w:rsidR="00AC7619">
        <w:t xml:space="preserve">súbor hocikomu bez obavy, že ich prehliadač upozorní na potenciálnu hrozbu. Nakoľko som ale chcel poslať program čím viac ľuďom, nebolo by veľmi praktické </w:t>
      </w:r>
      <w:r w:rsidR="0056485B">
        <w:t>ho posielať každému samostatne, preto som ho nahral na stránku tretej strany, ktorá povoľuje voľné šírenie súborov, a ukladanie obsahu až na týždeň</w:t>
      </w:r>
      <w:r w:rsidR="00227556">
        <w:t>, kedy sa hocikto s </w:t>
      </w:r>
      <w:proofErr w:type="spellStart"/>
      <w:r w:rsidR="00227556">
        <w:t>linkom</w:t>
      </w:r>
      <w:proofErr w:type="spellEnd"/>
      <w:r w:rsidR="00227556">
        <w:t xml:space="preserve"> na daný repozitár môže k nemu dostať a súbor si stiahnuť.</w:t>
      </w:r>
      <w:r w:rsidR="009214E8">
        <w:t xml:space="preserve"> </w:t>
      </w:r>
    </w:p>
    <w:p w14:paraId="65877F93" w14:textId="1A3622BD" w:rsidR="00FB0CFE" w:rsidRDefault="00FB0CFE" w:rsidP="00BC317C"/>
    <w:p w14:paraId="29DF7B90" w14:textId="165D59ED" w:rsidR="00FB0CFE" w:rsidRDefault="00FB0CFE" w:rsidP="00FB0CFE">
      <w:pPr>
        <w:pStyle w:val="Heading2"/>
      </w:pPr>
      <w:bookmarkStart w:id="7" w:name="_Toc66218475"/>
      <w:r>
        <w:t>Upozornenie všetkých</w:t>
      </w:r>
      <w:bookmarkEnd w:id="7"/>
    </w:p>
    <w:p w14:paraId="164F8D2D" w14:textId="2DAF2DCB" w:rsidR="00FB0CFE" w:rsidRDefault="00FB0CFE" w:rsidP="00FB0CFE">
      <w:r>
        <w:tab/>
        <w:t xml:space="preserve">Pre ideálnu simuláciu som sa rozhodol, že po približne dvoch hodinách od rozposlania malware-u do súkromných správ pošlem všetkým akúsi vysvetľovaciu správu – ako keby som sa práve prihlásil do svojho účtu, a všimol si, že </w:t>
      </w:r>
      <w:r w:rsidR="00613AB7">
        <w:t>cez moje konto bol práve masívne rozposlaný vírus.</w:t>
      </w:r>
    </w:p>
    <w:p w14:paraId="347C8569" w14:textId="4443E233" w:rsidR="00613AB7" w:rsidRDefault="00613AB7" w:rsidP="00A62582">
      <w:r>
        <w:tab/>
        <w:t>Táto správa je: “</w:t>
      </w:r>
      <w:r w:rsidR="00A62582" w:rsidRPr="00A62582">
        <w:t xml:space="preserve">Toto je vopred vytvorená generická správa, nakoľko som do tohto projektu zapojil príliš veľké množstvo ľudí. Aplikácia, ktorú som vám vyššie poslal je v skutočnosti simulácia vírusu. Pre podrobnejšie vysvetlenie o tomto projekte si spustite aplikáciu (ktorá vám otvorí linky), alebo navštívte priamo adresu: </w:t>
      </w:r>
      <w:hyperlink r:id="rId9" w:history="1">
        <w:r w:rsidR="00A62582" w:rsidRPr="009A6699">
          <w:rPr>
            <w:rStyle w:val="Hyperlink"/>
          </w:rPr>
          <w:t>https://github.com/Mahrkeenerh/RansomwareAwareness/tree/master/Info</w:t>
        </w:r>
      </w:hyperlink>
      <w:r>
        <w:t>“</w:t>
      </w:r>
    </w:p>
    <w:p w14:paraId="0E29B534" w14:textId="2AA07641" w:rsidR="004E08E2" w:rsidRPr="004E08E2" w:rsidRDefault="00A62582" w:rsidP="00A62582">
      <w:r>
        <w:tab/>
        <w:t xml:space="preserve">Mojim cieľom bolo aspoň v skratke vysvetliť, o čo sa jedná, a presmerovať všetkých na </w:t>
      </w:r>
      <w:proofErr w:type="spellStart"/>
      <w:r>
        <w:t>github</w:t>
      </w:r>
      <w:proofErr w:type="spellEnd"/>
      <w:r>
        <w:t xml:space="preserve"> repozitár, kde bola simulácia bližšie vysvetlená aj spolu s radami, ako</w:t>
      </w:r>
      <w:r w:rsidR="006D131E">
        <w:t xml:space="preserve"> sa útokom vyhýbať. Myslím si ale, že táto správa od</w:t>
      </w:r>
      <w:r w:rsidR="004E08E2">
        <w:t xml:space="preserve">radila pomerne veľké množstvo ľudí od toho, aby </w:t>
      </w:r>
      <w:proofErr w:type="spellStart"/>
      <w:r w:rsidR="004E08E2">
        <w:t>link</w:t>
      </w:r>
      <w:proofErr w:type="spellEnd"/>
      <w:r w:rsidR="004E08E2">
        <w:t xml:space="preserve"> navštívili z dôvodu, že už v ňom bolo čiastočne vysvetlené, o čo sa jedná, a tiež tam bol spomenutý</w:t>
      </w:r>
      <w:r w:rsidR="00965BD2">
        <w:t xml:space="preserve"> vírus a </w:t>
      </w:r>
      <w:proofErr w:type="spellStart"/>
      <w:r w:rsidR="00965BD2">
        <w:t>link</w:t>
      </w:r>
      <w:proofErr w:type="spellEnd"/>
      <w:r w:rsidR="00965BD2">
        <w:t xml:space="preserve"> na stránku spolu.</w:t>
      </w:r>
    </w:p>
    <w:p w14:paraId="7431E4BF" w14:textId="77777777" w:rsidR="003A411F" w:rsidRPr="00863260" w:rsidRDefault="003A411F" w:rsidP="00863260"/>
    <w:p w14:paraId="50727833" w14:textId="77EFF626" w:rsidR="00EB5235" w:rsidRDefault="00A854C2" w:rsidP="003D5D90">
      <w:pPr>
        <w:pStyle w:val="Heading1"/>
      </w:pPr>
      <w:bookmarkStart w:id="8" w:name="_Toc66218476"/>
      <w:r>
        <w:lastRenderedPageBreak/>
        <w:t>TVORBA PROGRAMU</w:t>
      </w:r>
      <w:bookmarkEnd w:id="8"/>
    </w:p>
    <w:p w14:paraId="527A29EC" w14:textId="37794172" w:rsidR="007E500C" w:rsidRDefault="00222105" w:rsidP="003D5D90">
      <w:pPr>
        <w:pStyle w:val="Heading2"/>
      </w:pPr>
      <w:bookmarkStart w:id="9" w:name="_Toc66218477"/>
      <w:r>
        <w:t>Šifrovací program</w:t>
      </w:r>
      <w:bookmarkEnd w:id="9"/>
    </w:p>
    <w:p w14:paraId="1F404C32" w14:textId="77777777" w:rsidR="00963966" w:rsidRDefault="0064718C" w:rsidP="003D5D90">
      <w:r>
        <w:tab/>
      </w:r>
      <w:r w:rsidR="004C720C">
        <w:t>Na začiatku som mal v pláne vytvoriť program, ktorý by</w:t>
      </w:r>
      <w:r w:rsidR="00D86782">
        <w:t xml:space="preserve"> šifroval údaje, teda prototyp nejakého reálneho </w:t>
      </w:r>
      <w:proofErr w:type="spellStart"/>
      <w:r w:rsidR="00D86782">
        <w:t>ransomware</w:t>
      </w:r>
      <w:proofErr w:type="spellEnd"/>
      <w:r w:rsidR="00D86782">
        <w:t>-u. Tento program by zašifroval niektoré dôležité údaje, napríklad používateľské dokumenty, a následne by vypísal správu, že vykonal takúto akciu</w:t>
      </w:r>
      <w:r w:rsidR="00963966">
        <w:t xml:space="preserve"> a otvoril </w:t>
      </w:r>
      <w:proofErr w:type="spellStart"/>
      <w:r w:rsidR="00963966">
        <w:t>link</w:t>
      </w:r>
      <w:proofErr w:type="spellEnd"/>
      <w:r w:rsidR="00963966">
        <w:t xml:space="preserve"> na druhú aplikáciu, ktorá by po spustení tieto zašifrované údaje odšifrovala.</w:t>
      </w:r>
    </w:p>
    <w:p w14:paraId="45ECCA38" w14:textId="77777777" w:rsidR="00222105" w:rsidRDefault="00963966" w:rsidP="003D5D90">
      <w:r>
        <w:tab/>
        <w:t xml:space="preserve">Problém ale je, že </w:t>
      </w:r>
      <w:r w:rsidR="004D005E">
        <w:t xml:space="preserve">takáto aplikácia je reálne </w:t>
      </w:r>
      <w:proofErr w:type="spellStart"/>
      <w:r w:rsidR="004D005E">
        <w:t>ransomware</w:t>
      </w:r>
      <w:proofErr w:type="spellEnd"/>
      <w:r w:rsidR="004D005E">
        <w:t xml:space="preserve">, alebo aspoň časť z neho – šifruje údaje používateľovi. Toto je ale nelegálne, a preto som musel od tohto </w:t>
      </w:r>
      <w:r w:rsidR="00222105">
        <w:t>prototypu upustiť.</w:t>
      </w:r>
    </w:p>
    <w:p w14:paraId="0798D66A" w14:textId="77777777" w:rsidR="00222105" w:rsidRDefault="00222105" w:rsidP="003D5D90"/>
    <w:p w14:paraId="33A72411" w14:textId="5CAA055B" w:rsidR="00291BBD" w:rsidRDefault="00222105" w:rsidP="00222105">
      <w:pPr>
        <w:pStyle w:val="Heading2"/>
      </w:pPr>
      <w:bookmarkStart w:id="10" w:name="_Toc66218478"/>
      <w:proofErr w:type="spellStart"/>
      <w:r>
        <w:t>Dummy</w:t>
      </w:r>
      <w:proofErr w:type="spellEnd"/>
      <w:r>
        <w:t xml:space="preserve"> </w:t>
      </w:r>
      <w:proofErr w:type="spellStart"/>
      <w:r>
        <w:t>files</w:t>
      </w:r>
      <w:bookmarkEnd w:id="10"/>
      <w:proofErr w:type="spellEnd"/>
    </w:p>
    <w:p w14:paraId="019C4B81" w14:textId="7623C74A" w:rsidR="00222105" w:rsidRDefault="00222105" w:rsidP="00222105">
      <w:r>
        <w:tab/>
        <w:t xml:space="preserve">Druhý prototyp, ktorý som chcel vytvoriť je – program, ktorý vytvorí na náhodných miestach na disku akési </w:t>
      </w:r>
      <w:r>
        <w:rPr>
          <w:lang w:val="en-US"/>
        </w:rPr>
        <w:t xml:space="preserve">“dummy files”, </w:t>
      </w:r>
      <w:proofErr w:type="spellStart"/>
      <w:r>
        <w:rPr>
          <w:lang w:val="en-US"/>
        </w:rPr>
        <w:t>teda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nemajú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žiaden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účel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prázdne</w:t>
      </w:r>
      <w:proofErr w:type="spellEnd"/>
      <w:r>
        <w:rPr>
          <w:lang w:val="en-US"/>
        </w:rPr>
        <w:t>.</w:t>
      </w:r>
      <w:r w:rsidR="00D91CD8">
        <w:t xml:space="preserve"> </w:t>
      </w:r>
      <w:r w:rsidR="007D6329">
        <w:t>Takýto program by nijako nemodifikoval používateľské súbory, ani by neobmedzil prístup k</w:t>
      </w:r>
      <w:r w:rsidR="008D4C28">
        <w:t> </w:t>
      </w:r>
      <w:r w:rsidR="007D6329">
        <w:t>dátam</w:t>
      </w:r>
      <w:r w:rsidR="008D4C28">
        <w:t xml:space="preserve">, iba by vytvoril súbory, a vypísal cestu k nim (kde sa nachádzajú). Následne by používateľ mohol spustiť </w:t>
      </w:r>
      <w:r w:rsidR="001C7408">
        <w:t>druhý program, do ktorého by tieto cesty zadal, a on by všetky súbory vymazal, teda pre daného človeka by to bolo takmer bezstarostné.</w:t>
      </w:r>
    </w:p>
    <w:p w14:paraId="55A1550C" w14:textId="7E324664" w:rsidR="001C7408" w:rsidRDefault="001C7408" w:rsidP="00222105">
      <w:r>
        <w:tab/>
        <w:t xml:space="preserve">Problém ale je s menej technicky zdatnými osobami </w:t>
      </w:r>
      <w:r w:rsidR="00850AF8">
        <w:t>–</w:t>
      </w:r>
      <w:r>
        <w:t xml:space="preserve"> </w:t>
      </w:r>
      <w:r w:rsidR="00850AF8">
        <w:t xml:space="preserve">keďže by im program vytvoril prázdne súbory na náhodných miestach na disku, mohli by nadobudnúť </w:t>
      </w:r>
      <w:r w:rsidR="00A026D4">
        <w:t xml:space="preserve">predstavu, že im program prečítal obsah disku, a na tom základe vytvoril tieto súbory (čo ale nie je pravda, ale je jednoduchšie </w:t>
      </w:r>
      <w:r w:rsidR="003A738D">
        <w:t>vytvoriť program bez niečoho podobného, ako to vysvetľovať širšiemu publiku).</w:t>
      </w:r>
    </w:p>
    <w:p w14:paraId="69C355D9" w14:textId="05C158DA" w:rsidR="003A738D" w:rsidRDefault="003A738D" w:rsidP="00222105"/>
    <w:p w14:paraId="657A4FB3" w14:textId="3A635DDB" w:rsidR="003A738D" w:rsidRDefault="003C0A0B" w:rsidP="003A738D">
      <w:pPr>
        <w:pStyle w:val="Heading2"/>
      </w:pPr>
      <w:bookmarkStart w:id="11" w:name="_Toc66218479"/>
      <w:r>
        <w:t>Obsah disku</w:t>
      </w:r>
      <w:bookmarkEnd w:id="11"/>
    </w:p>
    <w:p w14:paraId="0B487473" w14:textId="356D3F43" w:rsidR="005A3C38" w:rsidRDefault="003C0A0B" w:rsidP="003C0A0B">
      <w:r>
        <w:tab/>
        <w:t xml:space="preserve">Tretia možnosť, ktorá mi napadla bola, že program vypíše do textového súboru celý obsah disku. Na tomto prototype som aj viac pracoval, </w:t>
      </w:r>
      <w:r w:rsidR="005A3C38">
        <w:t xml:space="preserve">a pomocou </w:t>
      </w:r>
      <w:r w:rsidR="00E67043">
        <w:t xml:space="preserve">programovacieho jazyku </w:t>
      </w:r>
      <w:r w:rsidR="005A3C38">
        <w:t>c sa mi podarilo takýto program vytvoriť.</w:t>
      </w:r>
      <w:r w:rsidR="00D63410">
        <w:t xml:space="preserve"> C</w:t>
      </w:r>
      <w:r w:rsidR="00B3387C">
        <w:t>-</w:t>
      </w:r>
      <w:proofErr w:type="spellStart"/>
      <w:r w:rsidR="00D63410">
        <w:t>čkový</w:t>
      </w:r>
      <w:proofErr w:type="spellEnd"/>
      <w:r w:rsidR="00D63410">
        <w:t xml:space="preserve"> skript spustil konzolu, v ktorej následne vykonal príkaz na rekurzívny </w:t>
      </w:r>
      <w:r w:rsidR="00DB6AE5">
        <w:t xml:space="preserve">výpis </w:t>
      </w:r>
      <w:r w:rsidR="00D63410">
        <w:t>obsah</w:t>
      </w:r>
      <w:r w:rsidR="00DB6AE5">
        <w:t>u</w:t>
      </w:r>
      <w:r w:rsidR="00D63410">
        <w:t xml:space="preserve"> </w:t>
      </w:r>
      <w:r w:rsidR="00A0754F">
        <w:t xml:space="preserve">priečinkov, ktorý bol presmerovaný do textového výstupu do externého súboru. Takýto súbor, ktorý obsahoval cestu ku všetkým </w:t>
      </w:r>
      <w:r w:rsidR="003A6965">
        <w:t xml:space="preserve">súborom na disku mal veľkosť až niekoľko </w:t>
      </w:r>
      <w:proofErr w:type="spellStart"/>
      <w:r w:rsidR="003A6965">
        <w:t>gigabyte-ov</w:t>
      </w:r>
      <w:proofErr w:type="spellEnd"/>
      <w:r w:rsidR="003A6965">
        <w:t xml:space="preserve"> pri mojom testovaní.</w:t>
      </w:r>
    </w:p>
    <w:p w14:paraId="252B1399" w14:textId="77777777" w:rsidR="008B7B76" w:rsidRDefault="003A6965" w:rsidP="003C0A0B">
      <w:r>
        <w:tab/>
        <w:t>Prvý problém teda je reálna veľkosť, nie všetci môžu mať toľko voľného priestoru</w:t>
      </w:r>
      <w:r w:rsidR="008B7B76">
        <w:t>. Druhý problém je rovnaký ako pri druhom prototype – menej technicky zdatné osoby môžu znovu nadobudnúť pocit, že program im prečítal celý obsah disku.</w:t>
      </w:r>
    </w:p>
    <w:p w14:paraId="6C7FB96F" w14:textId="77777777" w:rsidR="008B7B76" w:rsidRDefault="008B7B76" w:rsidP="003C0A0B"/>
    <w:p w14:paraId="541A6123" w14:textId="77777777" w:rsidR="008B7B76" w:rsidRDefault="008B7B76" w:rsidP="008B7B76">
      <w:pPr>
        <w:pStyle w:val="Heading2"/>
      </w:pPr>
      <w:bookmarkStart w:id="12" w:name="_Toc66218480"/>
      <w:r>
        <w:t xml:space="preserve">Otváranie </w:t>
      </w:r>
      <w:proofErr w:type="spellStart"/>
      <w:r>
        <w:t>linkov</w:t>
      </w:r>
      <w:bookmarkEnd w:id="12"/>
      <w:proofErr w:type="spellEnd"/>
    </w:p>
    <w:p w14:paraId="5E4C9D50" w14:textId="324647FE" w:rsidR="003A6965" w:rsidRDefault="008B7B76" w:rsidP="007209BD">
      <w:r>
        <w:tab/>
        <w:t xml:space="preserve"> </w:t>
      </w:r>
      <w:r w:rsidR="007209BD">
        <w:t>Štvrtý a finálny prototyp programu bol najjednoduchší, aby nevytvoril žiadne problémy. Program má jediný cieľ</w:t>
      </w:r>
      <w:r w:rsidR="00E67043">
        <w:t xml:space="preserve"> – otvoriť linky v internetovom prehliadači. Z tohto dôvodu som sa </w:t>
      </w:r>
      <w:r w:rsidR="00E67043">
        <w:lastRenderedPageBreak/>
        <w:t xml:space="preserve">rozhodol namiesto programovacieho jazyku </w:t>
      </w:r>
      <w:r w:rsidR="00B3387C">
        <w:t xml:space="preserve">c použiť </w:t>
      </w:r>
      <w:proofErr w:type="spellStart"/>
      <w:r w:rsidR="00B3387C">
        <w:t>Python</w:t>
      </w:r>
      <w:proofErr w:type="spellEnd"/>
      <w:r w:rsidR="00B3387C">
        <w:t xml:space="preserve"> pre jeho jednoduchosť. Na možné spustenie aj bez jeho knižníc (bez toho, aby bola na počítači nainštalovaná ľubovoľná verzia </w:t>
      </w:r>
      <w:proofErr w:type="spellStart"/>
      <w:r w:rsidR="00B3387C">
        <w:t>Python</w:t>
      </w:r>
      <w:proofErr w:type="spellEnd"/>
      <w:r w:rsidR="00B3387C">
        <w:t>-u)</w:t>
      </w:r>
      <w:r w:rsidR="001074A4">
        <w:t xml:space="preserve"> som použil auto</w:t>
      </w:r>
      <w:r w:rsidR="001074A4">
        <w:rPr>
          <w:lang w:val="en-US"/>
        </w:rPr>
        <w:t>-</w:t>
      </w:r>
      <w:proofErr w:type="spellStart"/>
      <w:r w:rsidR="001074A4">
        <w:rPr>
          <w:lang w:val="en-US"/>
        </w:rPr>
        <w:t>py</w:t>
      </w:r>
      <w:proofErr w:type="spellEnd"/>
      <w:r w:rsidR="001074A4">
        <w:rPr>
          <w:lang w:val="en-US"/>
        </w:rPr>
        <w:t>-to-exe</w:t>
      </w:r>
      <w:r w:rsidR="001074A4">
        <w:t>.</w:t>
      </w:r>
      <w:r w:rsidR="00722D5F">
        <w:t xml:space="preserve"> Táto aplikácia je jednoduchá, a slúži presne na potrebné účely – vytvorí .</w:t>
      </w:r>
      <w:proofErr w:type="spellStart"/>
      <w:r w:rsidR="00722D5F">
        <w:t>exe</w:t>
      </w:r>
      <w:proofErr w:type="spellEnd"/>
      <w:r w:rsidR="00722D5F">
        <w:t xml:space="preserve"> program z </w:t>
      </w:r>
      <w:proofErr w:type="spellStart"/>
      <w:r w:rsidR="00722D5F">
        <w:t>python</w:t>
      </w:r>
      <w:proofErr w:type="spellEnd"/>
      <w:r w:rsidR="00722D5F">
        <w:t xml:space="preserve"> kódu.</w:t>
      </w:r>
      <w:r w:rsidR="00301995">
        <w:t xml:space="preserve"> Problém ale bol, že som si dostatočne nenaštudoval požiadavky na Linux a </w:t>
      </w:r>
      <w:proofErr w:type="spellStart"/>
      <w:r w:rsidR="00301995">
        <w:t>MacOS</w:t>
      </w:r>
      <w:proofErr w:type="spellEnd"/>
      <w:r w:rsidR="00301995">
        <w:t>, preto môj prototyp malware-u nebolo možné na týchto operačných systémoch spustiť.</w:t>
      </w:r>
    </w:p>
    <w:p w14:paraId="4D44B902" w14:textId="3ECA74CF" w:rsidR="00301995" w:rsidRPr="001074A4" w:rsidRDefault="00301995" w:rsidP="007209BD">
      <w:r>
        <w:tab/>
      </w:r>
      <w:r w:rsidR="0034418E">
        <w:t xml:space="preserve">Tento štvrtý model programu vykoná len dve akcie – otvorí jeden </w:t>
      </w:r>
      <w:proofErr w:type="spellStart"/>
      <w:r w:rsidR="0034418E">
        <w:t>link</w:t>
      </w:r>
      <w:proofErr w:type="spellEnd"/>
      <w:r w:rsidR="0034418E">
        <w:t xml:space="preserve">, na ktorom sa nachádza dotazník, a druhý </w:t>
      </w:r>
      <w:proofErr w:type="spellStart"/>
      <w:r w:rsidR="0034418E">
        <w:t>link</w:t>
      </w:r>
      <w:proofErr w:type="spellEnd"/>
      <w:r w:rsidR="0034418E">
        <w:t xml:space="preserve">, ku </w:t>
      </w:r>
      <w:proofErr w:type="spellStart"/>
      <w:r w:rsidR="0034418E">
        <w:t>github</w:t>
      </w:r>
      <w:proofErr w:type="spellEnd"/>
      <w:r w:rsidR="0034418E">
        <w:t xml:space="preserve"> repozitáru, kde </w:t>
      </w:r>
      <w:r w:rsidR="004C57EF">
        <w:t>sú dostupné informácie pre napadnutú osobu.</w:t>
      </w:r>
    </w:p>
    <w:p w14:paraId="3C84D7EC" w14:textId="6FA53D3E" w:rsidR="005C3BCF" w:rsidRDefault="005C3BCF">
      <w:pPr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</w:p>
    <w:p w14:paraId="1EC5284A" w14:textId="06F33D57" w:rsidR="00F81824" w:rsidRDefault="00965BD2" w:rsidP="00965BD2">
      <w:pPr>
        <w:pStyle w:val="Heading1"/>
      </w:pPr>
      <w:bookmarkStart w:id="13" w:name="_Toc66218481"/>
      <w:r>
        <w:t>VYHODNOTENIE DOTAZNÍK</w:t>
      </w:r>
      <w:r w:rsidR="00F81824">
        <w:t>A</w:t>
      </w:r>
      <w:bookmarkEnd w:id="13"/>
    </w:p>
    <w:p w14:paraId="6C38FFB6" w14:textId="77777777" w:rsidR="00F81824" w:rsidRDefault="00F81824" w:rsidP="00F81824">
      <w:pPr>
        <w:pStyle w:val="Heading2"/>
      </w:pPr>
      <w:bookmarkStart w:id="14" w:name="_Toc66218482"/>
      <w:r>
        <w:t>Obsah</w:t>
      </w:r>
      <w:bookmarkEnd w:id="14"/>
    </w:p>
    <w:p w14:paraId="2AB132AA" w14:textId="77777777" w:rsidR="005C3BCF" w:rsidRDefault="00F81824" w:rsidP="00F81824">
      <w:r>
        <w:tab/>
        <w:t>Dotazník obsahoval len jednu otázku – ako sa daný človek zachoval v tejto situácii.</w:t>
      </w:r>
    </w:p>
    <w:p w14:paraId="49E590DD" w14:textId="77777777" w:rsidR="005C3BCF" w:rsidRDefault="005C3BCF" w:rsidP="00F81824"/>
    <w:p w14:paraId="3F02F59D" w14:textId="77777777" w:rsidR="00F303C1" w:rsidRDefault="00F303C1" w:rsidP="005C3BCF">
      <w:pPr>
        <w:pStyle w:val="Heading2"/>
      </w:pPr>
      <w:bookmarkStart w:id="15" w:name="_Toc66218483"/>
      <w:r>
        <w:t>Výsledky</w:t>
      </w:r>
      <w:bookmarkEnd w:id="15"/>
    </w:p>
    <w:p w14:paraId="7AB0002C" w14:textId="7DD8F862" w:rsidR="00AC26AB" w:rsidRDefault="00F303C1" w:rsidP="00F303C1">
      <w:r>
        <w:tab/>
        <w:t>Malware som dokopy poslal viac ako 100 ľuďom cez Messenger</w:t>
      </w:r>
      <w:r w:rsidR="004D509F">
        <w:t>, dotazník vyplnilo 28 ľudí (väčšina ešte predtým, ako som po dvoch hodinách poslal vysvetľovaciu správu).</w:t>
      </w:r>
    </w:p>
    <w:p w14:paraId="07BDBCA5" w14:textId="77777777" w:rsidR="00374F36" w:rsidRDefault="00374F36" w:rsidP="00F303C1"/>
    <w:p w14:paraId="1CC748A3" w14:textId="453118C5" w:rsidR="00AC26AB" w:rsidRPr="00BA2014" w:rsidRDefault="00AC26AB" w:rsidP="00F303C1">
      <w:r>
        <w:t>Až 32</w:t>
      </w:r>
      <w:r>
        <w:rPr>
          <w:lang w:val="en-US"/>
        </w:rPr>
        <w:t>%</w:t>
      </w:r>
      <w:r>
        <w:t xml:space="preserve"> si vôbec neuvedomilo, že sa môže jednať o nejaký vírus</w:t>
      </w:r>
      <w:r w:rsidR="00F420FF">
        <w:t>, a aplikáciu si stiahli a následne spustili.</w:t>
      </w:r>
      <w:r w:rsidR="00BA2014">
        <w:t xml:space="preserve"> To znamená, že celých 32</w:t>
      </w:r>
      <w:r w:rsidR="00BA2014">
        <w:rPr>
          <w:lang w:val="en-US"/>
        </w:rPr>
        <w:t>%</w:t>
      </w:r>
      <w:r w:rsidR="00BA2014">
        <w:t xml:space="preserve"> by okamžite stratilo prístup ku svojim údajom</w:t>
      </w:r>
      <w:r w:rsidR="00CC561C">
        <w:t>.</w:t>
      </w:r>
    </w:p>
    <w:p w14:paraId="5D317CC9" w14:textId="6A8ECD36" w:rsidR="00F420FF" w:rsidRDefault="00D57AC9" w:rsidP="00F303C1">
      <w:r>
        <w:t>Až 36</w:t>
      </w:r>
      <w:r w:rsidR="00F420FF">
        <w:rPr>
          <w:lang w:val="en-US"/>
        </w:rPr>
        <w:t>%</w:t>
      </w:r>
      <w:r w:rsidR="00F420FF">
        <w:t xml:space="preserve"> zvážilo, že by sa mohlo jednať o vírus, ale aplikáciu si aj tak spustili</w:t>
      </w:r>
      <w:r w:rsidR="00BA2014">
        <w:t>. Či už z dôvodu, že verili zdroju (mne), alebo verili svojmu antivírusu, ktorý najprv nechali, aby aplikáciu skenoval a zistil, či sa jedná o potenciálnu hrozbu.</w:t>
      </w:r>
      <w:r w:rsidR="00345A79">
        <w:t xml:space="preserve"> Problém pri tomto ale je, že útočník mohol bez problémov vygenerovať správu, ako som vytvoril ja vyššie (na základe súkromných, alebo aj verejných údajov o</w:t>
      </w:r>
      <w:r w:rsidR="00816860">
        <w:t> </w:t>
      </w:r>
      <w:r w:rsidR="00345A79">
        <w:t>mne</w:t>
      </w:r>
      <w:r w:rsidR="00816860">
        <w:t xml:space="preserve">), preto argument, že verili zdroju od koho aplikácia prišla </w:t>
      </w:r>
      <w:r w:rsidR="0028133C">
        <w:t>padá.</w:t>
      </w:r>
    </w:p>
    <w:p w14:paraId="1ED096A9" w14:textId="20E22ABC" w:rsidR="00D57AC9" w:rsidRDefault="00F50751" w:rsidP="00F303C1">
      <w:r>
        <w:rPr>
          <w:lang w:val="en-US"/>
        </w:rPr>
        <w:t>14</w:t>
      </w:r>
      <w:r w:rsidR="00D57AC9">
        <w:rPr>
          <w:lang w:val="en-US"/>
        </w:rPr>
        <w:t>%</w:t>
      </w:r>
      <w:r w:rsidR="00D57AC9">
        <w:t xml:space="preserve"> </w:t>
      </w:r>
      <w:r>
        <w:t xml:space="preserve">si nestihlo aplikáciu spustiť predtým, ako im prišla vysvetľovacia, ale uviedli, že keby </w:t>
      </w:r>
      <w:r w:rsidR="00231121">
        <w:t xml:space="preserve">im </w:t>
      </w:r>
      <w:r w:rsidR="00CB6B8B">
        <w:t>druhá správa neprišla</w:t>
      </w:r>
      <w:r w:rsidR="00231121">
        <w:t xml:space="preserve">, alebo by </w:t>
      </w:r>
      <w:r w:rsidR="00CB6B8B">
        <w:t>mali čas</w:t>
      </w:r>
      <w:r w:rsidR="00231121">
        <w:t xml:space="preserve"> skôr, aplikáciu by si spustili.</w:t>
      </w:r>
    </w:p>
    <w:p w14:paraId="2F10C54F" w14:textId="02178343" w:rsidR="00231121" w:rsidRDefault="00231121" w:rsidP="00F303C1">
      <w:r>
        <w:rPr>
          <w:lang w:val="en-US"/>
        </w:rPr>
        <w:t>7%</w:t>
      </w:r>
      <w:r>
        <w:t xml:space="preserve"> uviedlo, že si spustili aplikáciu až po tom, ako im prišla vysvetľovacia správa. Toto mohla byť ale tiež správa od útočníka, ktorý sa pokúša zlepšiť si </w:t>
      </w:r>
      <w:r w:rsidR="00B92C35">
        <w:t>šancu na infikovanie čím viac počítačov.</w:t>
      </w:r>
    </w:p>
    <w:p w14:paraId="5B134FCB" w14:textId="4CE9E67F" w:rsidR="00B92C35" w:rsidRDefault="002B4366" w:rsidP="00F303C1">
      <w:r>
        <w:t xml:space="preserve">Iba </w:t>
      </w:r>
      <w:r w:rsidR="00EE1E11">
        <w:t>11</w:t>
      </w:r>
      <w:r w:rsidR="00EE1E11">
        <w:rPr>
          <w:lang w:val="en-US"/>
        </w:rPr>
        <w:t>%</w:t>
      </w:r>
      <w:r w:rsidR="00EE1E11">
        <w:t xml:space="preserve"> z opýtaných </w:t>
      </w:r>
      <w:r>
        <w:t>označilo odpoveď, že aplikáciu si vôbec nespustili.</w:t>
      </w:r>
    </w:p>
    <w:p w14:paraId="443C858E" w14:textId="77777777" w:rsidR="00703AAE" w:rsidRDefault="00703AAE" w:rsidP="00F303C1"/>
    <w:p w14:paraId="3926D83E" w14:textId="545D9899" w:rsidR="004E464F" w:rsidRDefault="00703AAE" w:rsidP="00F303C1">
      <w:r>
        <w:rPr>
          <w:noProof/>
        </w:rPr>
        <w:lastRenderedPageBreak/>
        <w:drawing>
          <wp:inline distT="0" distB="0" distL="0" distR="0" wp14:anchorId="25B40604" wp14:editId="5ED65257">
            <wp:extent cx="5943600" cy="2500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1B905" wp14:editId="63A2A121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CC763" w14:textId="77777777" w:rsidR="00703AAE" w:rsidRDefault="00703AAE" w:rsidP="004E464F">
      <w:pPr>
        <w:pStyle w:val="Heading2"/>
        <w:rPr>
          <w:lang w:val="en-US"/>
        </w:rPr>
      </w:pPr>
    </w:p>
    <w:p w14:paraId="6F55FA63" w14:textId="5F21BBC1" w:rsidR="004E464F" w:rsidRDefault="00D7450C" w:rsidP="004E464F">
      <w:pPr>
        <w:pStyle w:val="Heading2"/>
        <w:rPr>
          <w:lang w:val="en-US"/>
        </w:rPr>
      </w:pPr>
      <w:bookmarkStart w:id="16" w:name="_Toc66218484"/>
      <w:proofErr w:type="spellStart"/>
      <w:r>
        <w:rPr>
          <w:lang w:val="en-US"/>
        </w:rPr>
        <w:t>Záver</w:t>
      </w:r>
      <w:bookmarkEnd w:id="16"/>
      <w:proofErr w:type="spellEnd"/>
    </w:p>
    <w:p w14:paraId="167A263E" w14:textId="1BB0CBAE" w:rsidR="00EA60C2" w:rsidRPr="00EA60C2" w:rsidRDefault="00EA60C2" w:rsidP="00EA60C2">
      <w:r>
        <w:rPr>
          <w:lang w:val="en-US"/>
        </w:rPr>
        <w:tab/>
      </w:r>
      <w:proofErr w:type="spellStart"/>
      <w:r>
        <w:rPr>
          <w:lang w:val="en-US"/>
        </w:rPr>
        <w:t>Nakoľko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dotazník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vyplnil</w:t>
      </w:r>
      <w:proofErr w:type="spellEnd"/>
      <w:r>
        <w:t>a</w:t>
      </w:r>
      <w:r w:rsidR="00AB3D1D">
        <w:t xml:space="preserve"> iba</w:t>
      </w:r>
      <w:r>
        <w:t xml:space="preserve"> približne štvrtina opýtaných, môžem sa vyjadrovať iba k nim, a z tohto vy</w:t>
      </w:r>
      <w:r w:rsidR="00E70953">
        <w:t>vodiť nejaký záver, ktorý ale nemusí odrážať reálnu situáciu, kvôli</w:t>
      </w:r>
      <w:r w:rsidR="00E73F9A">
        <w:t xml:space="preserve"> slabej</w:t>
      </w:r>
      <w:r w:rsidR="005442B9">
        <w:t xml:space="preserve"> účasti na dotazníku.</w:t>
      </w:r>
    </w:p>
    <w:p w14:paraId="3EE59191" w14:textId="0FD633ED" w:rsidR="00D7450C" w:rsidRDefault="00D7450C" w:rsidP="00D7450C">
      <w:r>
        <w:rPr>
          <w:lang w:val="en-US"/>
        </w:rPr>
        <w:tab/>
        <w:t xml:space="preserve">Zo </w:t>
      </w:r>
      <w:proofErr w:type="spellStart"/>
      <w:r>
        <w:rPr>
          <w:lang w:val="en-US"/>
        </w:rPr>
        <w:t>získaných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vyplíva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až</w:t>
      </w:r>
      <w:proofErr w:type="spellEnd"/>
      <w:r>
        <w:rPr>
          <w:lang w:val="en-US"/>
        </w:rPr>
        <w:t xml:space="preserve"> 89%</w:t>
      </w:r>
      <w:r>
        <w:t xml:space="preserve"> ľudí </w:t>
      </w:r>
      <w:r w:rsidR="005A4B66">
        <w:t>by si škodlivú aplikáciu spustili, a jediné, čo by niektorých mohlo zachrániť, je dobré načasovanie – práve sú v práci, kde nemôžu spúšťať</w:t>
      </w:r>
      <w:r w:rsidR="005A4B66">
        <w:rPr>
          <w:lang w:val="en-US"/>
        </w:rPr>
        <w:t>/</w:t>
      </w:r>
      <w:r w:rsidR="005A4B66">
        <w:t xml:space="preserve">sťahovať </w:t>
      </w:r>
      <w:r w:rsidR="0069645C">
        <w:t>náhodný obsah alebo operačný systém, ktorý nepodporuje daný formát aplikácie.</w:t>
      </w:r>
    </w:p>
    <w:p w14:paraId="2E0653A5" w14:textId="61AF240C" w:rsidR="00084746" w:rsidRDefault="0069645C" w:rsidP="00F303C1">
      <w:r>
        <w:tab/>
        <w:t>Iba 11</w:t>
      </w:r>
      <w:r>
        <w:rPr>
          <w:lang w:val="en-US"/>
        </w:rPr>
        <w:t>%</w:t>
      </w:r>
      <w:r w:rsidR="00155E96">
        <w:rPr>
          <w:lang w:val="en-US"/>
        </w:rPr>
        <w:t xml:space="preserve">, </w:t>
      </w:r>
      <w:proofErr w:type="spellStart"/>
      <w:r w:rsidR="00155E96">
        <w:rPr>
          <w:lang w:val="en-US"/>
        </w:rPr>
        <w:t>teda</w:t>
      </w:r>
      <w:proofErr w:type="spellEnd"/>
      <w:r w:rsidR="00155E96">
        <w:rPr>
          <w:lang w:val="en-US"/>
        </w:rPr>
        <w:t xml:space="preserve"> </w:t>
      </w:r>
      <w:proofErr w:type="spellStart"/>
      <w:r w:rsidR="00155E96">
        <w:rPr>
          <w:lang w:val="en-US"/>
        </w:rPr>
        <w:t>traja</w:t>
      </w:r>
      <w:proofErr w:type="spellEnd"/>
      <w:r w:rsidR="00155E96">
        <w:rPr>
          <w:lang w:val="en-US"/>
        </w:rPr>
        <w:t xml:space="preserve"> </w:t>
      </w:r>
      <w:proofErr w:type="spellStart"/>
      <w:r w:rsidR="00155E96">
        <w:rPr>
          <w:lang w:val="en-US"/>
        </w:rPr>
        <w:t>ľudia</w:t>
      </w:r>
      <w:proofErr w:type="spellEnd"/>
      <w:r>
        <w:t xml:space="preserve"> uviedl</w:t>
      </w:r>
      <w:r w:rsidR="00155E96">
        <w:t>i</w:t>
      </w:r>
      <w:r>
        <w:t xml:space="preserve">, že </w:t>
      </w:r>
      <w:r w:rsidR="00155E96">
        <w:t>by si aplikáciu nespustili. Od týchto ľudí mi prišla otázka (po obdržaní linku na program), či by som im mohol potvrdiť, že sa nejedná o škodlivý software, alebo či by som im mohol bližšie špecifikovať, o čo sa jedná, ináč si aplikáciu nespustia.</w:t>
      </w:r>
      <w:r w:rsidR="00084746">
        <w:br w:type="page"/>
      </w:r>
    </w:p>
    <w:p w14:paraId="43C3BE3A" w14:textId="77777777" w:rsidR="00C33EBC" w:rsidRPr="00C33EBC" w:rsidRDefault="00C33EBC" w:rsidP="00C33EBC">
      <w:pPr>
        <w:pStyle w:val="Heading1"/>
      </w:pPr>
      <w:bookmarkStart w:id="17" w:name="_Toc65016620"/>
      <w:bookmarkStart w:id="18" w:name="_Toc66218485"/>
      <w:r>
        <w:lastRenderedPageBreak/>
        <w:t>ZDROJE</w:t>
      </w:r>
      <w:bookmarkEnd w:id="17"/>
      <w:bookmarkEnd w:id="18"/>
    </w:p>
    <w:p w14:paraId="6A518488" w14:textId="19FEC9A7" w:rsidR="003908D1" w:rsidRPr="00313C45" w:rsidRDefault="0018450F" w:rsidP="007B5AAD">
      <w:pPr>
        <w:pStyle w:val="ListParagraph"/>
        <w:numPr>
          <w:ilvl w:val="0"/>
          <w:numId w:val="2"/>
        </w:numPr>
        <w:jc w:val="left"/>
      </w:pPr>
      <w:r w:rsidRPr="0018450F">
        <w:t xml:space="preserve">Samuel Bubán: </w:t>
      </w:r>
      <w:proofErr w:type="spellStart"/>
      <w:r w:rsidRPr="0018450F">
        <w:t>RansomwareAwareness</w:t>
      </w:r>
      <w:proofErr w:type="spellEnd"/>
      <w:r>
        <w:t xml:space="preserve"> </w:t>
      </w:r>
      <w:r w:rsidRPr="0018450F">
        <w:t>2.3.2021</w:t>
      </w:r>
      <w:r w:rsidR="00703AAE">
        <w:br/>
      </w:r>
      <w:hyperlink r:id="rId12" w:history="1">
        <w:r w:rsidR="00703AAE" w:rsidRPr="00703AAE">
          <w:rPr>
            <w:rStyle w:val="Hyperlink"/>
          </w:rPr>
          <w:t>https://github.com/Mahrkeenerh/RansomwareAwareness</w:t>
        </w:r>
      </w:hyperlink>
    </w:p>
    <w:sectPr w:rsidR="003908D1" w:rsidRPr="00313C45" w:rsidSect="009A0BB5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1971C" w14:textId="77777777" w:rsidR="00130F14" w:rsidRDefault="00130F14" w:rsidP="00753E13">
      <w:pPr>
        <w:spacing w:after="0" w:line="240" w:lineRule="auto"/>
      </w:pPr>
      <w:r>
        <w:separator/>
      </w:r>
    </w:p>
  </w:endnote>
  <w:endnote w:type="continuationSeparator" w:id="0">
    <w:p w14:paraId="2497000F" w14:textId="77777777" w:rsidR="00130F14" w:rsidRDefault="00130F14" w:rsidP="0075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CF6F4" w14:textId="77777777" w:rsidR="00130F14" w:rsidRDefault="00130F14" w:rsidP="00753E13">
      <w:pPr>
        <w:spacing w:after="0" w:line="240" w:lineRule="auto"/>
      </w:pPr>
      <w:r>
        <w:separator/>
      </w:r>
    </w:p>
  </w:footnote>
  <w:footnote w:type="continuationSeparator" w:id="0">
    <w:p w14:paraId="59582CC0" w14:textId="77777777" w:rsidR="00130F14" w:rsidRDefault="00130F14" w:rsidP="0075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523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1B9D1C" w14:textId="77777777" w:rsidR="005946C9" w:rsidRDefault="005946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671CA8" w14:textId="77777777" w:rsidR="005946C9" w:rsidRDefault="005946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413" w14:textId="77777777" w:rsidR="00753E13" w:rsidRDefault="00753E13" w:rsidP="0004539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3EB5"/>
    <w:multiLevelType w:val="hybridMultilevel"/>
    <w:tmpl w:val="8DDC93C4"/>
    <w:lvl w:ilvl="0" w:tplc="0EB45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469"/>
    <w:multiLevelType w:val="hybridMultilevel"/>
    <w:tmpl w:val="853E40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03FA4"/>
    <w:multiLevelType w:val="hybridMultilevel"/>
    <w:tmpl w:val="6BA2BE7C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14"/>
    <w:rsid w:val="000140E6"/>
    <w:rsid w:val="000219F5"/>
    <w:rsid w:val="00045390"/>
    <w:rsid w:val="00084746"/>
    <w:rsid w:val="001074A4"/>
    <w:rsid w:val="00130F14"/>
    <w:rsid w:val="00155E96"/>
    <w:rsid w:val="0018450F"/>
    <w:rsid w:val="001C28E1"/>
    <w:rsid w:val="001C7408"/>
    <w:rsid w:val="002012B9"/>
    <w:rsid w:val="00222105"/>
    <w:rsid w:val="00227556"/>
    <w:rsid w:val="00231121"/>
    <w:rsid w:val="00241A11"/>
    <w:rsid w:val="00257800"/>
    <w:rsid w:val="002763BC"/>
    <w:rsid w:val="0028133C"/>
    <w:rsid w:val="00291BBD"/>
    <w:rsid w:val="002B4366"/>
    <w:rsid w:val="00301995"/>
    <w:rsid w:val="00313C45"/>
    <w:rsid w:val="003335C7"/>
    <w:rsid w:val="0034418E"/>
    <w:rsid w:val="00345A79"/>
    <w:rsid w:val="00374F36"/>
    <w:rsid w:val="003908D1"/>
    <w:rsid w:val="003A411F"/>
    <w:rsid w:val="003A6965"/>
    <w:rsid w:val="003A738D"/>
    <w:rsid w:val="003C0A0B"/>
    <w:rsid w:val="003C0BBF"/>
    <w:rsid w:val="003D5D90"/>
    <w:rsid w:val="00411801"/>
    <w:rsid w:val="004143E3"/>
    <w:rsid w:val="0044071E"/>
    <w:rsid w:val="00445C99"/>
    <w:rsid w:val="00477853"/>
    <w:rsid w:val="004C064B"/>
    <w:rsid w:val="004C4E6D"/>
    <w:rsid w:val="004C57EF"/>
    <w:rsid w:val="004C720C"/>
    <w:rsid w:val="004D005E"/>
    <w:rsid w:val="004D509F"/>
    <w:rsid w:val="004E08E2"/>
    <w:rsid w:val="004E464F"/>
    <w:rsid w:val="005442B9"/>
    <w:rsid w:val="005518FF"/>
    <w:rsid w:val="0056485B"/>
    <w:rsid w:val="00564B2C"/>
    <w:rsid w:val="005946C9"/>
    <w:rsid w:val="005A3C38"/>
    <w:rsid w:val="005A4678"/>
    <w:rsid w:val="005A4B66"/>
    <w:rsid w:val="005C3BCF"/>
    <w:rsid w:val="00613AB7"/>
    <w:rsid w:val="0064718C"/>
    <w:rsid w:val="00677077"/>
    <w:rsid w:val="0069645C"/>
    <w:rsid w:val="006D131E"/>
    <w:rsid w:val="006D2F4E"/>
    <w:rsid w:val="006D37D2"/>
    <w:rsid w:val="00703AAE"/>
    <w:rsid w:val="007209BD"/>
    <w:rsid w:val="00722D5F"/>
    <w:rsid w:val="00753E13"/>
    <w:rsid w:val="007D6329"/>
    <w:rsid w:val="007E500C"/>
    <w:rsid w:val="0080703D"/>
    <w:rsid w:val="00816860"/>
    <w:rsid w:val="00850AF8"/>
    <w:rsid w:val="00863260"/>
    <w:rsid w:val="008B7B76"/>
    <w:rsid w:val="008D4C28"/>
    <w:rsid w:val="008E3A16"/>
    <w:rsid w:val="00903C0A"/>
    <w:rsid w:val="009214E8"/>
    <w:rsid w:val="009617DD"/>
    <w:rsid w:val="00963966"/>
    <w:rsid w:val="00965BD2"/>
    <w:rsid w:val="00976520"/>
    <w:rsid w:val="009A0BB5"/>
    <w:rsid w:val="00A026D4"/>
    <w:rsid w:val="00A0754F"/>
    <w:rsid w:val="00A46B3F"/>
    <w:rsid w:val="00A62582"/>
    <w:rsid w:val="00A62AA4"/>
    <w:rsid w:val="00A854C2"/>
    <w:rsid w:val="00A957C3"/>
    <w:rsid w:val="00AB3D1D"/>
    <w:rsid w:val="00AC26AB"/>
    <w:rsid w:val="00AC7619"/>
    <w:rsid w:val="00B3055B"/>
    <w:rsid w:val="00B3387C"/>
    <w:rsid w:val="00B92C35"/>
    <w:rsid w:val="00BA2014"/>
    <w:rsid w:val="00BC317C"/>
    <w:rsid w:val="00BE1DC2"/>
    <w:rsid w:val="00C06B87"/>
    <w:rsid w:val="00C33EBC"/>
    <w:rsid w:val="00C630AF"/>
    <w:rsid w:val="00C645B8"/>
    <w:rsid w:val="00CB6B8B"/>
    <w:rsid w:val="00CC561C"/>
    <w:rsid w:val="00D15513"/>
    <w:rsid w:val="00D4729B"/>
    <w:rsid w:val="00D50282"/>
    <w:rsid w:val="00D57AC9"/>
    <w:rsid w:val="00D63410"/>
    <w:rsid w:val="00D72191"/>
    <w:rsid w:val="00D7326E"/>
    <w:rsid w:val="00D7450C"/>
    <w:rsid w:val="00D86782"/>
    <w:rsid w:val="00D91CD8"/>
    <w:rsid w:val="00D96D6C"/>
    <w:rsid w:val="00DB6AE5"/>
    <w:rsid w:val="00DD2997"/>
    <w:rsid w:val="00DD52C6"/>
    <w:rsid w:val="00E00C0A"/>
    <w:rsid w:val="00E43EFE"/>
    <w:rsid w:val="00E67043"/>
    <w:rsid w:val="00E70953"/>
    <w:rsid w:val="00E73F9A"/>
    <w:rsid w:val="00E82D27"/>
    <w:rsid w:val="00EA45D6"/>
    <w:rsid w:val="00EA60C2"/>
    <w:rsid w:val="00EB5235"/>
    <w:rsid w:val="00EC701C"/>
    <w:rsid w:val="00EE1E11"/>
    <w:rsid w:val="00F303C1"/>
    <w:rsid w:val="00F420FF"/>
    <w:rsid w:val="00F50751"/>
    <w:rsid w:val="00F56763"/>
    <w:rsid w:val="00F81824"/>
    <w:rsid w:val="00FB0CFE"/>
    <w:rsid w:val="00FB0DD4"/>
    <w:rsid w:val="00FB3F4B"/>
    <w:rsid w:val="00FC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CF8A"/>
  <w15:chartTrackingRefBased/>
  <w15:docId w15:val="{CA0937D7-1CC1-4C20-8511-D76F2A98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1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946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s">
    <w:name w:val="Titles"/>
    <w:basedOn w:val="Normal"/>
    <w:next w:val="Heading1"/>
    <w:link w:val="TitlesChar"/>
    <w:rsid w:val="00BE1DC2"/>
    <w:rPr>
      <w:b/>
      <w:sz w:val="36"/>
    </w:rPr>
  </w:style>
  <w:style w:type="paragraph" w:customStyle="1" w:styleId="Text">
    <w:name w:val="Text"/>
    <w:basedOn w:val="Titles"/>
    <w:link w:val="TextChar"/>
    <w:rsid w:val="00E00C0A"/>
    <w:rPr>
      <w:b w:val="0"/>
      <w:sz w:val="24"/>
    </w:rPr>
  </w:style>
  <w:style w:type="character" w:customStyle="1" w:styleId="TitlesChar">
    <w:name w:val="Titles Char"/>
    <w:basedOn w:val="DefaultParagraphFont"/>
    <w:link w:val="Titles"/>
    <w:rsid w:val="00BE1DC2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946C9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extChar">
    <w:name w:val="Text Char"/>
    <w:basedOn w:val="TitlesChar"/>
    <w:link w:val="Text"/>
    <w:rsid w:val="00E00C0A"/>
    <w:rPr>
      <w:b w:val="0"/>
      <w:sz w:val="24"/>
    </w:rPr>
  </w:style>
  <w:style w:type="paragraph" w:styleId="TOCHeading">
    <w:name w:val="TOC Heading"/>
    <w:basedOn w:val="Heading1"/>
    <w:next w:val="Normal"/>
    <w:uiPriority w:val="39"/>
    <w:unhideWhenUsed/>
    <w:rsid w:val="00F56763"/>
    <w:pPr>
      <w:outlineLvl w:val="9"/>
    </w:pPr>
    <w:rPr>
      <w:lang w:val="en-US"/>
    </w:rPr>
  </w:style>
  <w:style w:type="paragraph" w:customStyle="1" w:styleId="SubTitles">
    <w:name w:val="SubTitles"/>
    <w:basedOn w:val="Titles"/>
    <w:link w:val="SubTitlesChar"/>
    <w:rsid w:val="007E500C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TitlesChar">
    <w:name w:val="SubTitles Char"/>
    <w:basedOn w:val="TitlesChar"/>
    <w:link w:val="SubTitles"/>
    <w:rsid w:val="007E500C"/>
    <w:rPr>
      <w:b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753E13"/>
  </w:style>
  <w:style w:type="paragraph" w:styleId="Footer">
    <w:name w:val="footer"/>
    <w:basedOn w:val="Normal"/>
    <w:link w:val="FooterChar"/>
    <w:uiPriority w:val="99"/>
    <w:unhideWhenUsed/>
    <w:rsid w:val="00753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E13"/>
  </w:style>
  <w:style w:type="character" w:customStyle="1" w:styleId="Heading3Char">
    <w:name w:val="Heading 3 Char"/>
    <w:basedOn w:val="DefaultParagraphFont"/>
    <w:link w:val="Heading3"/>
    <w:uiPriority w:val="9"/>
    <w:semiHidden/>
    <w:rsid w:val="005946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46C9"/>
    <w:pPr>
      <w:spacing w:after="0"/>
      <w:ind w:left="24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6D37D2"/>
    <w:pPr>
      <w:spacing w:before="360" w:after="0"/>
    </w:pPr>
    <w:rPr>
      <w:rFonts w:asciiTheme="majorHAnsi" w:hAnsiTheme="majorHAnsi" w:cstheme="majorHAnsi"/>
      <w:b/>
      <w:bCs/>
      <w:caps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D37D2"/>
    <w:pPr>
      <w:spacing w:after="0"/>
    </w:pPr>
    <w:rPr>
      <w:rFonts w:asciiTheme="majorHAnsi" w:hAnsiTheme="majorHAnsi" w:cstheme="minorHAnsi"/>
      <w:b/>
      <w:b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46C9"/>
    <w:pPr>
      <w:spacing w:after="0"/>
      <w:ind w:left="48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46C9"/>
    <w:pPr>
      <w:spacing w:after="0"/>
      <w:ind w:left="72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46C9"/>
    <w:pPr>
      <w:spacing w:after="0"/>
      <w:ind w:left="96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46C9"/>
    <w:pPr>
      <w:spacing w:after="0"/>
      <w:ind w:left="12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46C9"/>
    <w:pPr>
      <w:spacing w:after="0"/>
      <w:ind w:left="14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46C9"/>
    <w:pPr>
      <w:spacing w:after="0"/>
      <w:ind w:left="168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652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72191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84746"/>
  </w:style>
  <w:style w:type="paragraph" w:styleId="ListParagraph">
    <w:name w:val="List Paragraph"/>
    <w:basedOn w:val="Normal"/>
    <w:uiPriority w:val="34"/>
    <w:rsid w:val="000847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bin.net/aqrxydpyp3i13ih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hrkeenerh/RansomwareAwarenes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hrkeenerh/RansomwareAwareness/tree/master/Info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\Documents\Custom%20Office%20Templates\FI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Sam21</b:Tag>
    <b:SourceType>InternetSite</b:SourceType>
    <b:Guid>{01D22C85-4A95-41E4-89CC-3E3EBDC6BF6F}</b:Guid>
    <b:Author>
      <b:Author>
        <b:NameList>
          <b:Person>
            <b:Last>Bubán</b:Last>
            <b:First>Samuel</b:First>
          </b:Person>
        </b:NameList>
      </b:Author>
    </b:Author>
    <b:Title>Ako zrobiť citáciu vo worde</b:Title>
    <b:Year>2021</b:Year>
    <b:URL>https://support.microsoft.com/en-us/office/create-a-bibliography-citations-and-references-17686589-4824-4940-9c69-342c289fa2a5</b:URL>
    <b:RefOrder>1</b:RefOrder>
  </b:Source>
</b:Sources>
</file>

<file path=customXml/itemProps1.xml><?xml version="1.0" encoding="utf-8"?>
<ds:datastoreItem xmlns:ds="http://schemas.openxmlformats.org/officeDocument/2006/customXml" ds:itemID="{3C2C0B93-2A13-4359-B665-BA97F18D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FIIT Template.dotx</Template>
  <TotalTime>133</TotalTime>
  <Pages>8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Bubán</dc:creator>
  <cp:keywords/>
  <dc:description/>
  <cp:lastModifiedBy>Samuel Bubán</cp:lastModifiedBy>
  <cp:revision>99</cp:revision>
  <cp:lastPrinted>2021-03-09T20:54:00Z</cp:lastPrinted>
  <dcterms:created xsi:type="dcterms:W3CDTF">2021-03-09T18:31:00Z</dcterms:created>
  <dcterms:modified xsi:type="dcterms:W3CDTF">2021-03-09T20:54:00Z</dcterms:modified>
</cp:coreProperties>
</file>